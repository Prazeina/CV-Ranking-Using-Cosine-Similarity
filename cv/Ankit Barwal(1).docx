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B53E52" w:rsidP="00141A4C">
      <w:pPr>
        <w:pStyle w:val="Title"/>
      </w:pPr>
      <w:bookmarkStart w:id="0" w:name="_GoBack"/>
      <w:bookmarkEnd w:id="0"/>
      <w:r>
        <w:t>Ankit Barwal</w:t>
      </w:r>
    </w:p>
    <w:p w:rsidR="00141A4C" w:rsidRDefault="00B53E52" w:rsidP="00141A4C">
      <w:r>
        <w:t>Sinamangal, Kathmandu</w:t>
      </w:r>
      <w:r w:rsidR="00141A4C">
        <w:t> | </w:t>
      </w:r>
      <w:r>
        <w:t>9808097074</w:t>
      </w:r>
      <w:r w:rsidR="00141A4C">
        <w:t> | </w:t>
      </w:r>
      <w:r>
        <w:t>barwal_ankit143@hotmail.com</w:t>
      </w:r>
    </w:p>
    <w:p w:rsidR="006270A9" w:rsidRDefault="00966523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4464B748DAF7485EBC743ACEA14E7164"/>
          </w:placeholder>
          <w:temporary/>
          <w:showingPlcHdr/>
        </w:sdtPr>
        <w:sdtEndPr/>
        <w:sdtContent>
          <w:r w:rsidR="009D5933" w:rsidRPr="000C5478">
            <w:rPr>
              <w:u w:val="single"/>
            </w:rPr>
            <w:t>Objective</w:t>
          </w:r>
        </w:sdtContent>
      </w:sdt>
    </w:p>
    <w:p w:rsidR="006270A9" w:rsidRDefault="00737862">
      <w:r>
        <w:t>To work for an organization which provides me an opportunity to enhance my technical skills and knowledge that</w:t>
      </w:r>
      <w:r w:rsidR="00C76AE2">
        <w:t xml:space="preserve"> would be helpful for my career.</w:t>
      </w:r>
    </w:p>
    <w:p w:rsidR="006270A9" w:rsidRPr="000C5478" w:rsidRDefault="00966523">
      <w:pPr>
        <w:pStyle w:val="Heading1"/>
        <w:rPr>
          <w:u w:val="single"/>
        </w:rPr>
      </w:pPr>
      <w:sdt>
        <w:sdtPr>
          <w:rPr>
            <w:u w:val="single"/>
          </w:rPr>
          <w:alias w:val="Education:"/>
          <w:tag w:val="Education:"/>
          <w:id w:val="807127995"/>
          <w:placeholder>
            <w:docPart w:val="718EA900173447CD8D3AB1E27EB48FD1"/>
          </w:placeholder>
          <w:temporary/>
          <w:showingPlcHdr/>
        </w:sdtPr>
        <w:sdtEndPr/>
        <w:sdtContent>
          <w:r w:rsidR="009D5933" w:rsidRPr="000C5478">
            <w:rPr>
              <w:u w:val="single"/>
            </w:rPr>
            <w:t>Education</w:t>
          </w:r>
        </w:sdtContent>
      </w:sdt>
      <w:r w:rsidR="008E2C93" w:rsidRPr="000C5478">
        <w:rPr>
          <w:u w:val="single"/>
        </w:rPr>
        <w:t xml:space="preserve"> Qualification</w:t>
      </w:r>
    </w:p>
    <w:p w:rsidR="006270A9" w:rsidRDefault="00B53E52">
      <w:pPr>
        <w:pStyle w:val="Heading2"/>
      </w:pPr>
      <w:r>
        <w:t>B.E in computer engineering</w:t>
      </w:r>
      <w:r w:rsidR="009D5933">
        <w:t> | </w:t>
      </w:r>
      <w:r w:rsidR="00C76AE2">
        <w:t xml:space="preserve">recently completed six </w:t>
      </w:r>
      <w:r w:rsidR="00C76AE2">
        <w:rPr>
          <w:vertAlign w:val="superscript"/>
        </w:rPr>
        <w:t>th</w:t>
      </w:r>
      <w:r>
        <w:t xml:space="preserve"> semester</w:t>
      </w:r>
      <w:r w:rsidR="009D5933">
        <w:t> | </w:t>
      </w:r>
      <w:r>
        <w:t xml:space="preserve">Advance college of engineering and management </w:t>
      </w:r>
    </w:p>
    <w:p w:rsidR="008E2C93" w:rsidRDefault="008E2C93">
      <w:pPr>
        <w:pStyle w:val="Heading2"/>
      </w:pPr>
    </w:p>
    <w:p w:rsidR="006270A9" w:rsidRDefault="008E2C93">
      <w:pPr>
        <w:pStyle w:val="Heading2"/>
      </w:pPr>
      <w:r>
        <w:t>A-level</w:t>
      </w:r>
      <w:r w:rsidR="009D5933">
        <w:t> | </w:t>
      </w:r>
      <w:r>
        <w:t>completed in 2013</w:t>
      </w:r>
      <w:r w:rsidR="009D5933">
        <w:t> | </w:t>
      </w:r>
      <w:r>
        <w:t>st.xaviers college</w:t>
      </w:r>
    </w:p>
    <w:p w:rsidR="006270A9" w:rsidRDefault="00966523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77E4D3C73CDF404E98F09071645A5475"/>
          </w:placeholder>
          <w:temporary/>
          <w:showingPlcHdr/>
        </w:sdtPr>
        <w:sdtEndPr/>
        <w:sdtContent>
          <w:r w:rsidR="009D5933" w:rsidRPr="000C5478">
            <w:rPr>
              <w:u w:val="single"/>
            </w:rPr>
            <w:t>Skills &amp; Abilities</w:t>
          </w:r>
        </w:sdtContent>
      </w:sdt>
    </w:p>
    <w:p w:rsidR="005F566B" w:rsidRPr="00C76AE2" w:rsidRDefault="00C76AE2" w:rsidP="00C76AE2">
      <w:pPr>
        <w:pStyle w:val="ListParagraph"/>
        <w:numPr>
          <w:ilvl w:val="0"/>
          <w:numId w:val="27"/>
        </w:numPr>
        <w:rPr>
          <w:b/>
          <w:color w:val="262626" w:themeColor="text1" w:themeTint="D9"/>
          <w:sz w:val="28"/>
          <w:szCs w:val="28"/>
          <w:u w:val="single"/>
        </w:rPr>
      </w:pPr>
      <w:r w:rsidRPr="00C76AE2">
        <w:rPr>
          <w:color w:val="262626" w:themeColor="text1" w:themeTint="D9"/>
          <w:szCs w:val="28"/>
        </w:rPr>
        <w:t>Good Communication and presentation skills.</w:t>
      </w:r>
    </w:p>
    <w:p w:rsidR="00C76AE2" w:rsidRPr="00C76AE2" w:rsidRDefault="00C76AE2" w:rsidP="00C76AE2">
      <w:pPr>
        <w:pStyle w:val="ListParagraph"/>
        <w:numPr>
          <w:ilvl w:val="0"/>
          <w:numId w:val="27"/>
        </w:numPr>
        <w:rPr>
          <w:b/>
          <w:color w:val="262626" w:themeColor="text1" w:themeTint="D9"/>
          <w:sz w:val="28"/>
          <w:szCs w:val="28"/>
          <w:u w:val="single"/>
        </w:rPr>
      </w:pPr>
      <w:r w:rsidRPr="00C76AE2">
        <w:rPr>
          <w:color w:val="262626" w:themeColor="text1" w:themeTint="D9"/>
          <w:szCs w:val="28"/>
        </w:rPr>
        <w:t>Proper Documentation.</w:t>
      </w:r>
    </w:p>
    <w:p w:rsidR="00C76AE2" w:rsidRPr="00C76AE2" w:rsidRDefault="00C76AE2" w:rsidP="00C76AE2">
      <w:pPr>
        <w:pStyle w:val="ListParagraph"/>
        <w:numPr>
          <w:ilvl w:val="0"/>
          <w:numId w:val="27"/>
        </w:numPr>
        <w:rPr>
          <w:b/>
          <w:color w:val="262626" w:themeColor="text1" w:themeTint="D9"/>
          <w:sz w:val="28"/>
          <w:szCs w:val="28"/>
          <w:u w:val="single"/>
        </w:rPr>
      </w:pPr>
      <w:r w:rsidRPr="00C76AE2">
        <w:rPr>
          <w:color w:val="262626" w:themeColor="text1" w:themeTint="D9"/>
          <w:szCs w:val="28"/>
        </w:rPr>
        <w:t>Commitment to deadlines.</w:t>
      </w:r>
    </w:p>
    <w:p w:rsidR="00364A52" w:rsidRPr="000C5478" w:rsidRDefault="000C5478" w:rsidP="00364A52">
      <w:pPr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</w:pPr>
      <w:r w:rsidRPr="000C5478"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  <w:t>Computer Languages:</w:t>
      </w:r>
    </w:p>
    <w:p w:rsidR="000C5478" w:rsidRDefault="00C76AE2" w:rsidP="00364A52">
      <w:pPr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>C, C++, Java, Python.</w:t>
      </w:r>
    </w:p>
    <w:p w:rsidR="00C76AE2" w:rsidRDefault="00C76AE2" w:rsidP="00364A52">
      <w:pPr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</w:pPr>
      <w:r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  <w:t>Web Technologies and Database System:</w:t>
      </w:r>
    </w:p>
    <w:p w:rsidR="00C76AE2" w:rsidRPr="00C76AE2" w:rsidRDefault="00C76AE2" w:rsidP="00364A52">
      <w:pPr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>HTML, SQL server</w:t>
      </w:r>
    </w:p>
    <w:p w:rsidR="000C5478" w:rsidRPr="000C5478" w:rsidRDefault="000C5478" w:rsidP="00364A52">
      <w:pPr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</w:pPr>
      <w:r w:rsidRPr="000C5478">
        <w:rPr>
          <w:rFonts w:asciiTheme="majorHAnsi" w:hAnsiTheme="majorHAnsi"/>
          <w:b/>
          <w:color w:val="2A7B88" w:themeColor="accent1" w:themeShade="BF"/>
          <w:sz w:val="28"/>
          <w:szCs w:val="28"/>
          <w:u w:val="single"/>
        </w:rPr>
        <w:t>Academic Projects:</w:t>
      </w:r>
    </w:p>
    <w:p w:rsidR="000C5478" w:rsidRPr="00C76AE2" w:rsidRDefault="00C76AE2" w:rsidP="00364A52">
      <w:pPr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>Minor Project: Image Based Folder Lock on Python.</w:t>
      </w:r>
    </w:p>
    <w:sectPr w:rsidR="000C5478" w:rsidRPr="00C76AE2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23" w:rsidRDefault="00966523">
      <w:pPr>
        <w:spacing w:after="0"/>
      </w:pPr>
      <w:r>
        <w:separator/>
      </w:r>
    </w:p>
  </w:endnote>
  <w:endnote w:type="continuationSeparator" w:id="0">
    <w:p w:rsidR="00966523" w:rsidRDefault="009665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76AE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23" w:rsidRDefault="00966523">
      <w:pPr>
        <w:spacing w:after="0"/>
      </w:pPr>
      <w:r>
        <w:separator/>
      </w:r>
    </w:p>
  </w:footnote>
  <w:footnote w:type="continuationSeparator" w:id="0">
    <w:p w:rsidR="00966523" w:rsidRDefault="009665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572655"/>
    <w:multiLevelType w:val="hybridMultilevel"/>
    <w:tmpl w:val="A43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522A29"/>
    <w:multiLevelType w:val="hybridMultilevel"/>
    <w:tmpl w:val="5608C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57E6188"/>
    <w:multiLevelType w:val="hybridMultilevel"/>
    <w:tmpl w:val="E330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BD313D0"/>
    <w:multiLevelType w:val="hybridMultilevel"/>
    <w:tmpl w:val="1FC6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3"/>
  </w:num>
  <w:num w:numId="25">
    <w:abstractNumId w:val="13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52"/>
    <w:rsid w:val="000A4F59"/>
    <w:rsid w:val="000A62B4"/>
    <w:rsid w:val="000C5478"/>
    <w:rsid w:val="000D52AC"/>
    <w:rsid w:val="00141A4C"/>
    <w:rsid w:val="001B29CF"/>
    <w:rsid w:val="0028220F"/>
    <w:rsid w:val="00356C14"/>
    <w:rsid w:val="00364A52"/>
    <w:rsid w:val="005F566B"/>
    <w:rsid w:val="00617B26"/>
    <w:rsid w:val="006270A9"/>
    <w:rsid w:val="00675956"/>
    <w:rsid w:val="00681034"/>
    <w:rsid w:val="00737862"/>
    <w:rsid w:val="00816216"/>
    <w:rsid w:val="0087734B"/>
    <w:rsid w:val="00893D65"/>
    <w:rsid w:val="008E2C93"/>
    <w:rsid w:val="00966523"/>
    <w:rsid w:val="009D5933"/>
    <w:rsid w:val="00B42B00"/>
    <w:rsid w:val="00B53E52"/>
    <w:rsid w:val="00BA6F71"/>
    <w:rsid w:val="00BD768D"/>
    <w:rsid w:val="00C61F8E"/>
    <w:rsid w:val="00C76AE2"/>
    <w:rsid w:val="00E13570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E2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E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64B748DAF7485EBC743ACEA14E7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4080D-B811-48A6-AC1F-B3E08F0C4FAD}"/>
      </w:docPartPr>
      <w:docPartBody>
        <w:p w:rsidR="00E5593A" w:rsidRDefault="008E577D">
          <w:pPr>
            <w:pStyle w:val="4464B748DAF7485EBC743ACEA14E7164"/>
          </w:pPr>
          <w:r>
            <w:t>Objective</w:t>
          </w:r>
        </w:p>
      </w:docPartBody>
    </w:docPart>
    <w:docPart>
      <w:docPartPr>
        <w:name w:val="718EA900173447CD8D3AB1E27EB48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DEF43-90AB-489F-8B99-899B1F26B223}"/>
      </w:docPartPr>
      <w:docPartBody>
        <w:p w:rsidR="00E5593A" w:rsidRDefault="008E577D">
          <w:pPr>
            <w:pStyle w:val="718EA900173447CD8D3AB1E27EB48FD1"/>
          </w:pPr>
          <w:r>
            <w:t>Education</w:t>
          </w:r>
        </w:p>
      </w:docPartBody>
    </w:docPart>
    <w:docPart>
      <w:docPartPr>
        <w:name w:val="77E4D3C73CDF404E98F09071645A5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5E2-FF4B-4636-B77C-D54141A2AA2E}"/>
      </w:docPartPr>
      <w:docPartBody>
        <w:p w:rsidR="00E5593A" w:rsidRDefault="008E577D">
          <w:pPr>
            <w:pStyle w:val="77E4D3C73CDF404E98F09071645A547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7D"/>
    <w:rsid w:val="006C0287"/>
    <w:rsid w:val="008E577D"/>
    <w:rsid w:val="00E5593A"/>
    <w:rsid w:val="00F7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B47AA0546245E5ADF2A409483E756D">
    <w:name w:val="EFB47AA0546245E5ADF2A409483E756D"/>
  </w:style>
  <w:style w:type="paragraph" w:customStyle="1" w:styleId="B707915ABA29465397E3AD3FF49622F6">
    <w:name w:val="B707915ABA29465397E3AD3FF49622F6"/>
  </w:style>
  <w:style w:type="paragraph" w:customStyle="1" w:styleId="F2540AEF5F844BB6941F4B08ED5D7B11">
    <w:name w:val="F2540AEF5F844BB6941F4B08ED5D7B11"/>
  </w:style>
  <w:style w:type="paragraph" w:customStyle="1" w:styleId="BEEB77862AB2465894238B718B77A088">
    <w:name w:val="BEEB77862AB2465894238B718B77A088"/>
  </w:style>
  <w:style w:type="paragraph" w:customStyle="1" w:styleId="4464B748DAF7485EBC743ACEA14E7164">
    <w:name w:val="4464B748DAF7485EBC743ACEA14E7164"/>
  </w:style>
  <w:style w:type="paragraph" w:customStyle="1" w:styleId="3DAA3E0BE95D4893A05A5E585924196B">
    <w:name w:val="3DAA3E0BE95D4893A05A5E585924196B"/>
  </w:style>
  <w:style w:type="paragraph" w:customStyle="1" w:styleId="718EA900173447CD8D3AB1E27EB48FD1">
    <w:name w:val="718EA900173447CD8D3AB1E27EB48FD1"/>
  </w:style>
  <w:style w:type="paragraph" w:customStyle="1" w:styleId="34DF3B89005640C4A71D2C1ABA5257D0">
    <w:name w:val="34DF3B89005640C4A71D2C1ABA5257D0"/>
  </w:style>
  <w:style w:type="paragraph" w:customStyle="1" w:styleId="7A3A25CDCEF7491F83D3D25FC2CEE760">
    <w:name w:val="7A3A25CDCEF7491F83D3D25FC2CEE760"/>
  </w:style>
  <w:style w:type="paragraph" w:customStyle="1" w:styleId="86B52707166B4AA9AC0FFF9C699BACFE">
    <w:name w:val="86B52707166B4AA9AC0FFF9C699BACFE"/>
  </w:style>
  <w:style w:type="paragraph" w:customStyle="1" w:styleId="E35849953E0B4E2CA38EC39A41DC0E35">
    <w:name w:val="E35849953E0B4E2CA38EC39A41DC0E35"/>
  </w:style>
  <w:style w:type="paragraph" w:customStyle="1" w:styleId="E3686C8573A84CC89AE364B5022E2DCD">
    <w:name w:val="E3686C8573A84CC89AE364B5022E2DCD"/>
  </w:style>
  <w:style w:type="paragraph" w:customStyle="1" w:styleId="20ADD1A0C2C842E795F4AEA9046EA765">
    <w:name w:val="20ADD1A0C2C842E795F4AEA9046EA765"/>
  </w:style>
  <w:style w:type="paragraph" w:customStyle="1" w:styleId="8D9E2BC445EA4BFFA18DAD600CAB6B02">
    <w:name w:val="8D9E2BC445EA4BFFA18DAD600CAB6B02"/>
  </w:style>
  <w:style w:type="paragraph" w:customStyle="1" w:styleId="AC20DF2F135E46E5989F61886284436A">
    <w:name w:val="AC20DF2F135E46E5989F61886284436A"/>
  </w:style>
  <w:style w:type="paragraph" w:customStyle="1" w:styleId="77E4D3C73CDF404E98F09071645A5475">
    <w:name w:val="77E4D3C73CDF404E98F09071645A5475"/>
  </w:style>
  <w:style w:type="paragraph" w:customStyle="1" w:styleId="6122304F4DB347BE8A39678ECD4DB6C0">
    <w:name w:val="6122304F4DB347BE8A39678ECD4DB6C0"/>
  </w:style>
  <w:style w:type="paragraph" w:customStyle="1" w:styleId="A3E96F4B55A0468C94558D9067E6E26C">
    <w:name w:val="A3E96F4B55A0468C94558D9067E6E26C"/>
  </w:style>
  <w:style w:type="paragraph" w:customStyle="1" w:styleId="B8D0405A2F494F2F88D5F0DD80706B2D">
    <w:name w:val="B8D0405A2F494F2F88D5F0DD80706B2D"/>
  </w:style>
  <w:style w:type="paragraph" w:customStyle="1" w:styleId="18973BF42C82486B9A549A9EB57E9012">
    <w:name w:val="18973BF42C82486B9A549A9EB57E9012"/>
  </w:style>
  <w:style w:type="paragraph" w:customStyle="1" w:styleId="F2C2C7712DFB417EAC2229806870FB96">
    <w:name w:val="F2C2C7712DFB417EAC2229806870FB96"/>
  </w:style>
  <w:style w:type="paragraph" w:customStyle="1" w:styleId="3EF66BCA8B2B4F9AAF4EA4A88B04853E">
    <w:name w:val="3EF66BCA8B2B4F9AAF4EA4A88B04853E"/>
  </w:style>
  <w:style w:type="paragraph" w:customStyle="1" w:styleId="ED919539765A4F7582CAF4978E78571A">
    <w:name w:val="ED919539765A4F7582CAF4978E78571A"/>
  </w:style>
  <w:style w:type="paragraph" w:customStyle="1" w:styleId="1459C76C48784FD99005CF1BB9F2BA2B">
    <w:name w:val="1459C76C48784FD99005CF1BB9F2BA2B"/>
  </w:style>
  <w:style w:type="paragraph" w:customStyle="1" w:styleId="BD365B327A734EA2AA6ACCB741748E4A">
    <w:name w:val="BD365B327A734EA2AA6ACCB741748E4A"/>
  </w:style>
  <w:style w:type="paragraph" w:customStyle="1" w:styleId="BCF491970207405FBF1D225B05041AE4">
    <w:name w:val="BCF491970207405FBF1D225B05041AE4"/>
  </w:style>
  <w:style w:type="paragraph" w:customStyle="1" w:styleId="F9D6C0B4357C460683482CB37C7A78EF">
    <w:name w:val="F9D6C0B4357C460683482CB37C7A78EF"/>
  </w:style>
  <w:style w:type="paragraph" w:customStyle="1" w:styleId="7978ABAA194240838240331C973A3602">
    <w:name w:val="7978ABAA194240838240331C973A3602"/>
  </w:style>
  <w:style w:type="paragraph" w:customStyle="1" w:styleId="11B113C3C87D40008B176C79A187B374">
    <w:name w:val="11B113C3C87D40008B176C79A187B374"/>
  </w:style>
  <w:style w:type="paragraph" w:customStyle="1" w:styleId="6A20452EB804465EAA7630C6C4EEB764">
    <w:name w:val="6A20452EB804465EAA7630C6C4EEB764"/>
  </w:style>
  <w:style w:type="paragraph" w:customStyle="1" w:styleId="BEBF4A07310349C386E6B855FD328157">
    <w:name w:val="BEBF4A07310349C386E6B855FD328157"/>
  </w:style>
  <w:style w:type="paragraph" w:customStyle="1" w:styleId="B2C0107CDB124A59BF6050CB374CAB19">
    <w:name w:val="B2C0107CDB124A59BF6050CB374CAB19"/>
  </w:style>
  <w:style w:type="paragraph" w:customStyle="1" w:styleId="D6648279E68144FD9A5A0B92A775D569">
    <w:name w:val="D6648279E68144FD9A5A0B92A775D5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B47AA0546245E5ADF2A409483E756D">
    <w:name w:val="EFB47AA0546245E5ADF2A409483E756D"/>
  </w:style>
  <w:style w:type="paragraph" w:customStyle="1" w:styleId="B707915ABA29465397E3AD3FF49622F6">
    <w:name w:val="B707915ABA29465397E3AD3FF49622F6"/>
  </w:style>
  <w:style w:type="paragraph" w:customStyle="1" w:styleId="F2540AEF5F844BB6941F4B08ED5D7B11">
    <w:name w:val="F2540AEF5F844BB6941F4B08ED5D7B11"/>
  </w:style>
  <w:style w:type="paragraph" w:customStyle="1" w:styleId="BEEB77862AB2465894238B718B77A088">
    <w:name w:val="BEEB77862AB2465894238B718B77A088"/>
  </w:style>
  <w:style w:type="paragraph" w:customStyle="1" w:styleId="4464B748DAF7485EBC743ACEA14E7164">
    <w:name w:val="4464B748DAF7485EBC743ACEA14E7164"/>
  </w:style>
  <w:style w:type="paragraph" w:customStyle="1" w:styleId="3DAA3E0BE95D4893A05A5E585924196B">
    <w:name w:val="3DAA3E0BE95D4893A05A5E585924196B"/>
  </w:style>
  <w:style w:type="paragraph" w:customStyle="1" w:styleId="718EA900173447CD8D3AB1E27EB48FD1">
    <w:name w:val="718EA900173447CD8D3AB1E27EB48FD1"/>
  </w:style>
  <w:style w:type="paragraph" w:customStyle="1" w:styleId="34DF3B89005640C4A71D2C1ABA5257D0">
    <w:name w:val="34DF3B89005640C4A71D2C1ABA5257D0"/>
  </w:style>
  <w:style w:type="paragraph" w:customStyle="1" w:styleId="7A3A25CDCEF7491F83D3D25FC2CEE760">
    <w:name w:val="7A3A25CDCEF7491F83D3D25FC2CEE760"/>
  </w:style>
  <w:style w:type="paragraph" w:customStyle="1" w:styleId="86B52707166B4AA9AC0FFF9C699BACFE">
    <w:name w:val="86B52707166B4AA9AC0FFF9C699BACFE"/>
  </w:style>
  <w:style w:type="paragraph" w:customStyle="1" w:styleId="E35849953E0B4E2CA38EC39A41DC0E35">
    <w:name w:val="E35849953E0B4E2CA38EC39A41DC0E35"/>
  </w:style>
  <w:style w:type="paragraph" w:customStyle="1" w:styleId="E3686C8573A84CC89AE364B5022E2DCD">
    <w:name w:val="E3686C8573A84CC89AE364B5022E2DCD"/>
  </w:style>
  <w:style w:type="paragraph" w:customStyle="1" w:styleId="20ADD1A0C2C842E795F4AEA9046EA765">
    <w:name w:val="20ADD1A0C2C842E795F4AEA9046EA765"/>
  </w:style>
  <w:style w:type="paragraph" w:customStyle="1" w:styleId="8D9E2BC445EA4BFFA18DAD600CAB6B02">
    <w:name w:val="8D9E2BC445EA4BFFA18DAD600CAB6B02"/>
  </w:style>
  <w:style w:type="paragraph" w:customStyle="1" w:styleId="AC20DF2F135E46E5989F61886284436A">
    <w:name w:val="AC20DF2F135E46E5989F61886284436A"/>
  </w:style>
  <w:style w:type="paragraph" w:customStyle="1" w:styleId="77E4D3C73CDF404E98F09071645A5475">
    <w:name w:val="77E4D3C73CDF404E98F09071645A5475"/>
  </w:style>
  <w:style w:type="paragraph" w:customStyle="1" w:styleId="6122304F4DB347BE8A39678ECD4DB6C0">
    <w:name w:val="6122304F4DB347BE8A39678ECD4DB6C0"/>
  </w:style>
  <w:style w:type="paragraph" w:customStyle="1" w:styleId="A3E96F4B55A0468C94558D9067E6E26C">
    <w:name w:val="A3E96F4B55A0468C94558D9067E6E26C"/>
  </w:style>
  <w:style w:type="paragraph" w:customStyle="1" w:styleId="B8D0405A2F494F2F88D5F0DD80706B2D">
    <w:name w:val="B8D0405A2F494F2F88D5F0DD80706B2D"/>
  </w:style>
  <w:style w:type="paragraph" w:customStyle="1" w:styleId="18973BF42C82486B9A549A9EB57E9012">
    <w:name w:val="18973BF42C82486B9A549A9EB57E9012"/>
  </w:style>
  <w:style w:type="paragraph" w:customStyle="1" w:styleId="F2C2C7712DFB417EAC2229806870FB96">
    <w:name w:val="F2C2C7712DFB417EAC2229806870FB96"/>
  </w:style>
  <w:style w:type="paragraph" w:customStyle="1" w:styleId="3EF66BCA8B2B4F9AAF4EA4A88B04853E">
    <w:name w:val="3EF66BCA8B2B4F9AAF4EA4A88B04853E"/>
  </w:style>
  <w:style w:type="paragraph" w:customStyle="1" w:styleId="ED919539765A4F7582CAF4978E78571A">
    <w:name w:val="ED919539765A4F7582CAF4978E78571A"/>
  </w:style>
  <w:style w:type="paragraph" w:customStyle="1" w:styleId="1459C76C48784FD99005CF1BB9F2BA2B">
    <w:name w:val="1459C76C48784FD99005CF1BB9F2BA2B"/>
  </w:style>
  <w:style w:type="paragraph" w:customStyle="1" w:styleId="BD365B327A734EA2AA6ACCB741748E4A">
    <w:name w:val="BD365B327A734EA2AA6ACCB741748E4A"/>
  </w:style>
  <w:style w:type="paragraph" w:customStyle="1" w:styleId="BCF491970207405FBF1D225B05041AE4">
    <w:name w:val="BCF491970207405FBF1D225B05041AE4"/>
  </w:style>
  <w:style w:type="paragraph" w:customStyle="1" w:styleId="F9D6C0B4357C460683482CB37C7A78EF">
    <w:name w:val="F9D6C0B4357C460683482CB37C7A78EF"/>
  </w:style>
  <w:style w:type="paragraph" w:customStyle="1" w:styleId="7978ABAA194240838240331C973A3602">
    <w:name w:val="7978ABAA194240838240331C973A3602"/>
  </w:style>
  <w:style w:type="paragraph" w:customStyle="1" w:styleId="11B113C3C87D40008B176C79A187B374">
    <w:name w:val="11B113C3C87D40008B176C79A187B374"/>
  </w:style>
  <w:style w:type="paragraph" w:customStyle="1" w:styleId="6A20452EB804465EAA7630C6C4EEB764">
    <w:name w:val="6A20452EB804465EAA7630C6C4EEB764"/>
  </w:style>
  <w:style w:type="paragraph" w:customStyle="1" w:styleId="BEBF4A07310349C386E6B855FD328157">
    <w:name w:val="BEBF4A07310349C386E6B855FD328157"/>
  </w:style>
  <w:style w:type="paragraph" w:customStyle="1" w:styleId="B2C0107CDB124A59BF6050CB374CAB19">
    <w:name w:val="B2C0107CDB124A59BF6050CB374CAB19"/>
  </w:style>
  <w:style w:type="paragraph" w:customStyle="1" w:styleId="D6648279E68144FD9A5A0B92A775D569">
    <w:name w:val="D6648279E68144FD9A5A0B92A775D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C4121-1103-4A16-9D40-708C1658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2</cp:revision>
  <dcterms:created xsi:type="dcterms:W3CDTF">2017-09-21T08:46:00Z</dcterms:created>
  <dcterms:modified xsi:type="dcterms:W3CDTF">2017-09-21T08:46:00Z</dcterms:modified>
  <cp:version/>
</cp:coreProperties>
</file>