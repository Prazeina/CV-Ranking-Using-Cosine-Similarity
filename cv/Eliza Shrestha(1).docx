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Default="007872CC" w:rsidP="00141A4C">
      <w:pPr>
        <w:pStyle w:val="Title"/>
      </w:pPr>
      <w:bookmarkStart w:id="0" w:name="_GoBack"/>
      <w:bookmarkEnd w:id="0"/>
      <w:r>
        <w:t xml:space="preserve">Eliza </w:t>
      </w:r>
      <w:proofErr w:type="spellStart"/>
      <w:r>
        <w:t>Shrestha</w:t>
      </w:r>
      <w:proofErr w:type="spellEnd"/>
    </w:p>
    <w:p w:rsidR="00141A4C" w:rsidRDefault="007872CC" w:rsidP="00141A4C">
      <w:r>
        <w:t>Dillibazar</w:t>
      </w:r>
      <w:r w:rsidR="00141A4C">
        <w:t> | </w:t>
      </w:r>
      <w:r>
        <w:t>9823230283</w:t>
      </w:r>
      <w:r w:rsidR="00141A4C">
        <w:t> | </w:t>
      </w:r>
      <w:r>
        <w:t>eliza_shrestha2568@outlook.com</w:t>
      </w:r>
    </w:p>
    <w:p w:rsidR="006270A9" w:rsidRDefault="004F5149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39AD1A2BDB76437AA3081AF914BA2297"/>
          </w:placeholder>
          <w:temporary/>
          <w:showingPlcHdr/>
        </w:sdtPr>
        <w:sdtEndPr/>
        <w:sdtContent>
          <w:r w:rsidR="009D5933" w:rsidRPr="00A743E8">
            <w:rPr>
              <w:u w:val="single"/>
            </w:rPr>
            <w:t>Objective</w:t>
          </w:r>
        </w:sdtContent>
      </w:sdt>
    </w:p>
    <w:p w:rsidR="006270A9" w:rsidRDefault="006C6D35">
      <w:r>
        <w:t xml:space="preserve">             To be associated with a progressive institute which can provide me with a dynamic learning sphere to develop and upgrade my skills and knowledge.</w:t>
      </w:r>
    </w:p>
    <w:p w:rsidR="006270A9" w:rsidRPr="00A743E8" w:rsidRDefault="007872CC">
      <w:pPr>
        <w:pStyle w:val="Heading1"/>
        <w:rPr>
          <w:u w:val="single"/>
        </w:rPr>
      </w:pPr>
      <w:r w:rsidRPr="00A743E8">
        <w:rPr>
          <w:u w:val="single"/>
        </w:rPr>
        <w:t>Education</w:t>
      </w:r>
      <w:r w:rsidR="00946A65">
        <w:rPr>
          <w:u w:val="single"/>
        </w:rPr>
        <w:t>al</w:t>
      </w:r>
      <w:r w:rsidRPr="00A743E8">
        <w:rPr>
          <w:u w:val="single"/>
        </w:rPr>
        <w:t xml:space="preserve"> Qualification</w:t>
      </w:r>
    </w:p>
    <w:p w:rsidR="001217CA" w:rsidRPr="001217CA" w:rsidRDefault="007872CC" w:rsidP="001217CA">
      <w:pPr>
        <w:pStyle w:val="Heading2"/>
      </w:pPr>
      <w:r>
        <w:t>b.e. in computer engineering</w:t>
      </w:r>
      <w:r w:rsidR="009D5933">
        <w:t> </w:t>
      </w:r>
      <w:r>
        <w:t>|completed 6</w:t>
      </w:r>
      <w:r w:rsidRPr="007872CC">
        <w:rPr>
          <w:vertAlign w:val="superscript"/>
        </w:rPr>
        <w:t>th</w:t>
      </w:r>
      <w:r>
        <w:t xml:space="preserve"> semester</w:t>
      </w:r>
      <w:r w:rsidR="009D5933">
        <w:t>| </w:t>
      </w:r>
      <w:r w:rsidR="006C6D35">
        <w:t xml:space="preserve">advanced college of </w:t>
      </w:r>
      <w:r>
        <w:t xml:space="preserve">engineering </w:t>
      </w:r>
      <w:r w:rsidR="006C6D35">
        <w:t>and management</w:t>
      </w:r>
    </w:p>
    <w:p w:rsidR="001217CA" w:rsidRDefault="001217CA" w:rsidP="008D42D5">
      <w:pPr>
        <w:pStyle w:val="Heading2"/>
        <w:rPr>
          <w:b w:val="0"/>
        </w:rPr>
      </w:pPr>
    </w:p>
    <w:p w:rsidR="006270A9" w:rsidRPr="00A743E8" w:rsidRDefault="008D42D5" w:rsidP="008D42D5">
      <w:pPr>
        <w:pStyle w:val="Heading2"/>
        <w:rPr>
          <w:b w:val="0"/>
        </w:rPr>
      </w:pPr>
      <w:r w:rsidRPr="00A743E8">
        <w:rPr>
          <w:b w:val="0"/>
        </w:rPr>
        <w:t>+</w:t>
      </w:r>
      <w:r w:rsidRPr="00946A65">
        <w:t>2</w:t>
      </w:r>
      <w:r w:rsidR="009D5933" w:rsidRPr="00946A65">
        <w:t> | </w:t>
      </w:r>
      <w:r w:rsidRPr="00946A65">
        <w:t>2013</w:t>
      </w:r>
      <w:r w:rsidR="009D5933" w:rsidRPr="00946A65">
        <w:t> | </w:t>
      </w:r>
      <w:r w:rsidRPr="00946A65">
        <w:t>kmc</w:t>
      </w:r>
    </w:p>
    <w:sdt>
      <w:sdtPr>
        <w:rPr>
          <w:u w:val="single"/>
        </w:rPr>
        <w:alias w:val="Skills &amp; Abilities:"/>
        <w:tag w:val="Skills &amp; Abilities:"/>
        <w:id w:val="458624136"/>
        <w:placeholder>
          <w:docPart w:val="41EDF2376E9A4E8AA039626EBEAB5971"/>
        </w:placeholder>
        <w:temporary/>
        <w:showingPlcHdr/>
      </w:sdtPr>
      <w:sdtEndPr>
        <w:rPr>
          <w:u w:val="none"/>
        </w:rPr>
      </w:sdtEndPr>
      <w:sdtContent>
        <w:p w:rsidR="006270A9" w:rsidRDefault="009D5933">
          <w:pPr>
            <w:pStyle w:val="Heading1"/>
          </w:pPr>
          <w:r w:rsidRPr="00A743E8">
            <w:rPr>
              <w:u w:val="single"/>
            </w:rPr>
            <w:t>Skills &amp; Abilities</w:t>
          </w:r>
        </w:p>
      </w:sdtContent>
    </w:sdt>
    <w:p w:rsidR="006270A9" w:rsidRPr="00946A65" w:rsidRDefault="00946A65">
      <w:pPr>
        <w:pStyle w:val="Heading2"/>
        <w:rPr>
          <w:szCs w:val="24"/>
        </w:rPr>
      </w:pPr>
      <w:r>
        <w:rPr>
          <w:szCs w:val="24"/>
        </w:rPr>
        <w:t>communication</w:t>
      </w:r>
    </w:p>
    <w:p w:rsidR="006270A9" w:rsidRDefault="008D42D5">
      <w:pPr>
        <w:pStyle w:val="ListBullet"/>
      </w:pPr>
      <w:r>
        <w:t>Good communication and presentation skill.</w:t>
      </w:r>
    </w:p>
    <w:p w:rsidR="008D42D5" w:rsidRDefault="008D42D5">
      <w:pPr>
        <w:pStyle w:val="ListBullet"/>
      </w:pPr>
      <w:r>
        <w:t>Personal integrity and commitment to deadlines.</w:t>
      </w:r>
    </w:p>
    <w:p w:rsidR="008D42D5" w:rsidRDefault="006C6D35">
      <w:pPr>
        <w:pStyle w:val="ListBullet"/>
      </w:pPr>
      <w:r>
        <w:t>Can converse in English fluently.</w:t>
      </w:r>
    </w:p>
    <w:sdt>
      <w:sdtPr>
        <w:alias w:val="Leadership:"/>
        <w:tag w:val="Leadership:"/>
        <w:id w:val="1837562325"/>
        <w:placeholder>
          <w:docPart w:val="2EB78BAFA36E4BD785C2ED9FDF123B8F"/>
        </w:placeholder>
        <w:temporary/>
        <w:showingPlcHdr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Default="00E35116">
      <w:pPr>
        <w:pStyle w:val="ListBullet"/>
      </w:pPr>
      <w:r>
        <w:t>Management and technical skills for the competitive platforms.</w:t>
      </w:r>
    </w:p>
    <w:p w:rsidR="00A743E8" w:rsidRPr="00A743E8" w:rsidRDefault="00A743E8" w:rsidP="00A743E8">
      <w:pPr>
        <w:pStyle w:val="ListBullet"/>
        <w:numPr>
          <w:ilvl w:val="0"/>
          <w:numId w:val="0"/>
        </w:numPr>
        <w:rPr>
          <w:b/>
          <w:color w:val="262626" w:themeColor="text1" w:themeTint="D9"/>
        </w:rPr>
      </w:pPr>
    </w:p>
    <w:p w:rsidR="00E35116" w:rsidRPr="00A743E8" w:rsidRDefault="001217CA" w:rsidP="00E35116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color w:val="2A7B88" w:themeColor="accent1" w:themeShade="BF"/>
          <w:sz w:val="28"/>
          <w:szCs w:val="28"/>
          <w:u w:val="single"/>
        </w:rPr>
      </w:pPr>
      <w:r>
        <w:rPr>
          <w:rFonts w:asciiTheme="majorHAnsi" w:hAnsiTheme="majorHAnsi"/>
          <w:b/>
          <w:color w:val="2A7B88" w:themeColor="accent1" w:themeShade="BF"/>
          <w:sz w:val="28"/>
          <w:szCs w:val="28"/>
          <w:u w:val="single"/>
        </w:rPr>
        <w:t>Technical skills</w:t>
      </w:r>
    </w:p>
    <w:p w:rsidR="00A743E8" w:rsidRPr="00A743E8" w:rsidRDefault="00A743E8" w:rsidP="002A2FD2">
      <w:pPr>
        <w:pStyle w:val="ListBullet"/>
        <w:numPr>
          <w:ilvl w:val="0"/>
          <w:numId w:val="0"/>
        </w:numPr>
        <w:rPr>
          <w:i/>
        </w:rPr>
      </w:pPr>
    </w:p>
    <w:p w:rsidR="00A743E8" w:rsidRDefault="002A2FD2" w:rsidP="002A2FD2">
      <w:pPr>
        <w:pStyle w:val="ListBullet"/>
      </w:pPr>
      <w:r w:rsidRPr="00946A65">
        <w:rPr>
          <w:b/>
        </w:rPr>
        <w:t>Languages</w:t>
      </w:r>
      <w:r>
        <w:t xml:space="preserve"> : C, C++, Java, Python</w:t>
      </w:r>
    </w:p>
    <w:p w:rsidR="002A2FD2" w:rsidRDefault="002A2FD2" w:rsidP="002A2FD2">
      <w:pPr>
        <w:pStyle w:val="ListBullet"/>
      </w:pPr>
      <w:r w:rsidRPr="00946A65">
        <w:rPr>
          <w:b/>
        </w:rPr>
        <w:t>Packages</w:t>
      </w:r>
      <w:r>
        <w:t xml:space="preserve">: </w:t>
      </w:r>
      <w:proofErr w:type="spellStart"/>
      <w:r>
        <w:t>Ms</w:t>
      </w:r>
      <w:proofErr w:type="spellEnd"/>
      <w:r>
        <w:t xml:space="preserve"> –office</w:t>
      </w:r>
    </w:p>
    <w:p w:rsidR="002A2FD2" w:rsidRDefault="002A2FD2" w:rsidP="002A2FD2">
      <w:pPr>
        <w:pStyle w:val="ListBullet"/>
      </w:pPr>
      <w:r w:rsidRPr="00946A65">
        <w:rPr>
          <w:b/>
        </w:rPr>
        <w:t>Database Systems</w:t>
      </w:r>
      <w:r w:rsidR="00946A65">
        <w:t xml:space="preserve">: </w:t>
      </w:r>
      <w:proofErr w:type="spellStart"/>
      <w:r w:rsidR="00946A65">
        <w:t>Sql</w:t>
      </w:r>
      <w:proofErr w:type="spellEnd"/>
      <w:r w:rsidR="00946A65">
        <w:t xml:space="preserve"> server</w:t>
      </w:r>
    </w:p>
    <w:p w:rsidR="00946A65" w:rsidRDefault="00946A65" w:rsidP="002A2FD2">
      <w:pPr>
        <w:pStyle w:val="ListBullet"/>
      </w:pPr>
      <w:r w:rsidRPr="00946A65">
        <w:rPr>
          <w:b/>
        </w:rPr>
        <w:t>Web Technologies</w:t>
      </w:r>
      <w:r>
        <w:t xml:space="preserve"> : HTML</w:t>
      </w:r>
      <w:r w:rsidR="001217CA">
        <w:t>, CSS</w:t>
      </w:r>
    </w:p>
    <w:p w:rsidR="002A2FD2" w:rsidRDefault="002A2FD2" w:rsidP="00946A65">
      <w:pPr>
        <w:pStyle w:val="ListBullet"/>
        <w:numPr>
          <w:ilvl w:val="0"/>
          <w:numId w:val="0"/>
        </w:numPr>
        <w:ind w:left="216"/>
      </w:pPr>
    </w:p>
    <w:p w:rsidR="00A743E8" w:rsidRPr="00A743E8" w:rsidRDefault="00A743E8" w:rsidP="00A743E8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i/>
          <w:color w:val="2A7B88" w:themeColor="accent1" w:themeShade="BF"/>
          <w:sz w:val="28"/>
          <w:szCs w:val="28"/>
          <w:u w:val="single"/>
        </w:rPr>
      </w:pPr>
      <w:r w:rsidRPr="00A743E8">
        <w:rPr>
          <w:rFonts w:asciiTheme="majorHAnsi" w:hAnsiTheme="majorHAnsi"/>
          <w:b/>
          <w:color w:val="2A7B88" w:themeColor="accent1" w:themeShade="BF"/>
          <w:sz w:val="28"/>
          <w:szCs w:val="28"/>
          <w:u w:val="single"/>
        </w:rPr>
        <w:t>ACADEMIC PROJECTS:</w:t>
      </w:r>
    </w:p>
    <w:p w:rsidR="00A743E8" w:rsidRDefault="00A743E8" w:rsidP="00A743E8">
      <w:pPr>
        <w:pStyle w:val="ListBullet"/>
        <w:numPr>
          <w:ilvl w:val="0"/>
          <w:numId w:val="0"/>
        </w:numPr>
        <w:ind w:left="216" w:hanging="216"/>
      </w:pPr>
    </w:p>
    <w:p w:rsidR="00A743E8" w:rsidRDefault="00A743E8" w:rsidP="001217CA">
      <w:pPr>
        <w:pStyle w:val="ListBullet"/>
      </w:pPr>
      <w:r w:rsidRPr="001217CA">
        <w:rPr>
          <w:b/>
        </w:rPr>
        <w:t>Minor project</w:t>
      </w:r>
      <w:r w:rsidR="001217CA">
        <w:t xml:space="preserve"> </w:t>
      </w:r>
      <w:r>
        <w:t>: Wine recommendation system</w:t>
      </w:r>
    </w:p>
    <w:p w:rsidR="00A743E8" w:rsidRDefault="00A743E8" w:rsidP="00A743E8">
      <w:pPr>
        <w:pStyle w:val="ListBullet"/>
        <w:numPr>
          <w:ilvl w:val="0"/>
          <w:numId w:val="0"/>
        </w:numPr>
        <w:ind w:left="216" w:hanging="216"/>
      </w:pPr>
    </w:p>
    <w:p w:rsidR="00A743E8" w:rsidRPr="00A743E8" w:rsidRDefault="00A743E8" w:rsidP="00A743E8">
      <w:pPr>
        <w:pStyle w:val="ListBullet"/>
        <w:numPr>
          <w:ilvl w:val="0"/>
          <w:numId w:val="0"/>
        </w:numPr>
        <w:ind w:left="216" w:hanging="216"/>
      </w:pPr>
    </w:p>
    <w:sectPr w:rsidR="00A743E8" w:rsidRPr="00A743E8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149" w:rsidRDefault="004F5149">
      <w:pPr>
        <w:spacing w:after="0"/>
      </w:pPr>
      <w:r>
        <w:separator/>
      </w:r>
    </w:p>
  </w:endnote>
  <w:endnote w:type="continuationSeparator" w:id="0">
    <w:p w:rsidR="004F5149" w:rsidRDefault="004F51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D42D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149" w:rsidRDefault="004F5149">
      <w:pPr>
        <w:spacing w:after="0"/>
      </w:pPr>
      <w:r>
        <w:separator/>
      </w:r>
    </w:p>
  </w:footnote>
  <w:footnote w:type="continuationSeparator" w:id="0">
    <w:p w:rsidR="004F5149" w:rsidRDefault="004F51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CC"/>
    <w:rsid w:val="0007587F"/>
    <w:rsid w:val="000A4F59"/>
    <w:rsid w:val="001217CA"/>
    <w:rsid w:val="00141A4C"/>
    <w:rsid w:val="001B29CF"/>
    <w:rsid w:val="0028220F"/>
    <w:rsid w:val="002A2FD2"/>
    <w:rsid w:val="00356C14"/>
    <w:rsid w:val="0037514A"/>
    <w:rsid w:val="0038222D"/>
    <w:rsid w:val="003B5D28"/>
    <w:rsid w:val="0044367C"/>
    <w:rsid w:val="004F5149"/>
    <w:rsid w:val="00617B26"/>
    <w:rsid w:val="006270A9"/>
    <w:rsid w:val="00675956"/>
    <w:rsid w:val="00681034"/>
    <w:rsid w:val="006C6D35"/>
    <w:rsid w:val="007872CC"/>
    <w:rsid w:val="00816216"/>
    <w:rsid w:val="0087734B"/>
    <w:rsid w:val="008D42D5"/>
    <w:rsid w:val="00924198"/>
    <w:rsid w:val="00946A65"/>
    <w:rsid w:val="009D5933"/>
    <w:rsid w:val="00A743E8"/>
    <w:rsid w:val="00BD768D"/>
    <w:rsid w:val="00C61F8E"/>
    <w:rsid w:val="00E35116"/>
    <w:rsid w:val="00E83E4B"/>
    <w:rsid w:val="00F6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AD1A2BDB76437AA3081AF914BA2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3FAE4-9126-4DB7-8D05-53E5F46357DC}"/>
      </w:docPartPr>
      <w:docPartBody>
        <w:p w:rsidR="006C1718" w:rsidRDefault="000B6E9C">
          <w:pPr>
            <w:pStyle w:val="39AD1A2BDB76437AA3081AF914BA2297"/>
          </w:pPr>
          <w:r>
            <w:t>Objective</w:t>
          </w:r>
        </w:p>
      </w:docPartBody>
    </w:docPart>
    <w:docPart>
      <w:docPartPr>
        <w:name w:val="41EDF2376E9A4E8AA039626EBEAB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9B32A-3FC1-48B6-93BA-7A5C54BBDDDB}"/>
      </w:docPartPr>
      <w:docPartBody>
        <w:p w:rsidR="006C1718" w:rsidRDefault="000B6E9C">
          <w:pPr>
            <w:pStyle w:val="41EDF2376E9A4E8AA039626EBEAB5971"/>
          </w:pPr>
          <w:r>
            <w:t>Skills &amp; Abilities</w:t>
          </w:r>
        </w:p>
      </w:docPartBody>
    </w:docPart>
    <w:docPart>
      <w:docPartPr>
        <w:name w:val="2EB78BAFA36E4BD785C2ED9FDF123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E02F4-5478-4110-BEAD-D01BB0BB0A4F}"/>
      </w:docPartPr>
      <w:docPartBody>
        <w:p w:rsidR="006C1718" w:rsidRDefault="000B6E9C">
          <w:pPr>
            <w:pStyle w:val="2EB78BAFA36E4BD785C2ED9FDF123B8F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9C"/>
    <w:rsid w:val="000B6E9C"/>
    <w:rsid w:val="006C1718"/>
    <w:rsid w:val="00C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61B87E54E491CBAA27626F1A458B4">
    <w:name w:val="D8861B87E54E491CBAA27626F1A458B4"/>
  </w:style>
  <w:style w:type="paragraph" w:customStyle="1" w:styleId="DD436BB5C51A47ED8E3CEED24B03EA75">
    <w:name w:val="DD436BB5C51A47ED8E3CEED24B03EA75"/>
  </w:style>
  <w:style w:type="paragraph" w:customStyle="1" w:styleId="03367468EACD4FC7B3B94088D08801BD">
    <w:name w:val="03367468EACD4FC7B3B94088D08801BD"/>
  </w:style>
  <w:style w:type="paragraph" w:customStyle="1" w:styleId="04FB3F084403411E8BB928079009C0F3">
    <w:name w:val="04FB3F084403411E8BB928079009C0F3"/>
  </w:style>
  <w:style w:type="paragraph" w:customStyle="1" w:styleId="39AD1A2BDB76437AA3081AF914BA2297">
    <w:name w:val="39AD1A2BDB76437AA3081AF914BA2297"/>
  </w:style>
  <w:style w:type="paragraph" w:customStyle="1" w:styleId="69666DB3661D4D13B12C729E6BCBE2F0">
    <w:name w:val="69666DB3661D4D13B12C729E6BCBE2F0"/>
  </w:style>
  <w:style w:type="paragraph" w:customStyle="1" w:styleId="9E16AFD8212F4CE49DEA608E3FEF711C">
    <w:name w:val="9E16AFD8212F4CE49DEA608E3FEF711C"/>
  </w:style>
  <w:style w:type="paragraph" w:customStyle="1" w:styleId="47F2D66A04984856ABD606A8C4FCDE7B">
    <w:name w:val="47F2D66A04984856ABD606A8C4FCDE7B"/>
  </w:style>
  <w:style w:type="paragraph" w:customStyle="1" w:styleId="4B4F412CF7BE4F00874C675474266397">
    <w:name w:val="4B4F412CF7BE4F00874C675474266397"/>
  </w:style>
  <w:style w:type="paragraph" w:customStyle="1" w:styleId="F227041517ED4A529FFA36CCAF345C3E">
    <w:name w:val="F227041517ED4A529FFA36CCAF345C3E"/>
  </w:style>
  <w:style w:type="paragraph" w:customStyle="1" w:styleId="7B0E3323D71449A6B4B40B087A14A1BA">
    <w:name w:val="7B0E3323D71449A6B4B40B087A14A1BA"/>
  </w:style>
  <w:style w:type="paragraph" w:customStyle="1" w:styleId="329C6B34B0234D45BE1C97C344A73958">
    <w:name w:val="329C6B34B0234D45BE1C97C344A73958"/>
  </w:style>
  <w:style w:type="paragraph" w:customStyle="1" w:styleId="EFF21E9FBF574D20BA221BF64F22156A">
    <w:name w:val="EFF21E9FBF574D20BA221BF64F22156A"/>
  </w:style>
  <w:style w:type="paragraph" w:customStyle="1" w:styleId="C026559646EA4A9A8D6BB4B2938ECE5C">
    <w:name w:val="C026559646EA4A9A8D6BB4B2938ECE5C"/>
  </w:style>
  <w:style w:type="paragraph" w:customStyle="1" w:styleId="16EBD8653A2C4D0295D466EE50F083B1">
    <w:name w:val="16EBD8653A2C4D0295D466EE50F083B1"/>
  </w:style>
  <w:style w:type="paragraph" w:customStyle="1" w:styleId="41EDF2376E9A4E8AA039626EBEAB5971">
    <w:name w:val="41EDF2376E9A4E8AA039626EBEAB5971"/>
  </w:style>
  <w:style w:type="paragraph" w:customStyle="1" w:styleId="C3D10CEDB7054DE78331D5FFD490D269">
    <w:name w:val="C3D10CEDB7054DE78331D5FFD490D269"/>
  </w:style>
  <w:style w:type="paragraph" w:customStyle="1" w:styleId="F362EF46A2904CE184E4586AF3682EC3">
    <w:name w:val="F362EF46A2904CE184E4586AF3682EC3"/>
  </w:style>
  <w:style w:type="paragraph" w:customStyle="1" w:styleId="AB43ED8B0F32456DA8A92268AEA4669B">
    <w:name w:val="AB43ED8B0F32456DA8A92268AEA4669B"/>
  </w:style>
  <w:style w:type="paragraph" w:customStyle="1" w:styleId="36BB2784E1CC4F7BAC1A059BE51342A3">
    <w:name w:val="36BB2784E1CC4F7BAC1A059BE51342A3"/>
  </w:style>
  <w:style w:type="paragraph" w:customStyle="1" w:styleId="8F67C81EA9AC4E5E8FAD4F5D0720F25B">
    <w:name w:val="8F67C81EA9AC4E5E8FAD4F5D0720F25B"/>
  </w:style>
  <w:style w:type="paragraph" w:customStyle="1" w:styleId="6F646DDB444A4DCA8F2014065C09C104">
    <w:name w:val="6F646DDB444A4DCA8F2014065C09C104"/>
  </w:style>
  <w:style w:type="paragraph" w:customStyle="1" w:styleId="2EB78BAFA36E4BD785C2ED9FDF123B8F">
    <w:name w:val="2EB78BAFA36E4BD785C2ED9FDF123B8F"/>
  </w:style>
  <w:style w:type="paragraph" w:customStyle="1" w:styleId="AE68F63EA30B4427A283B7599B28DD2B">
    <w:name w:val="AE68F63EA30B4427A283B7599B28DD2B"/>
  </w:style>
  <w:style w:type="paragraph" w:customStyle="1" w:styleId="07C3AA59523449CFA0417C0C54AF5A70">
    <w:name w:val="07C3AA59523449CFA0417C0C54AF5A70"/>
  </w:style>
  <w:style w:type="paragraph" w:customStyle="1" w:styleId="314C668A0A7F415DBABB5FD9A86F4709">
    <w:name w:val="314C668A0A7F415DBABB5FD9A86F4709"/>
  </w:style>
  <w:style w:type="paragraph" w:customStyle="1" w:styleId="BD113541ECF2443FB62CB5CFAE86ED89">
    <w:name w:val="BD113541ECF2443FB62CB5CFAE86ED89"/>
  </w:style>
  <w:style w:type="paragraph" w:customStyle="1" w:styleId="146A0C379A0143808B5995CBFEED703C">
    <w:name w:val="146A0C379A0143808B5995CBFEED703C"/>
  </w:style>
  <w:style w:type="paragraph" w:customStyle="1" w:styleId="3B256E8B2CB141C3A0FE53949C1E9B5C">
    <w:name w:val="3B256E8B2CB141C3A0FE53949C1E9B5C"/>
  </w:style>
  <w:style w:type="paragraph" w:customStyle="1" w:styleId="3CF4AD10503B438A86920B250FD267E7">
    <w:name w:val="3CF4AD10503B438A86920B250FD267E7"/>
  </w:style>
  <w:style w:type="paragraph" w:customStyle="1" w:styleId="FB51C71B9D854A52A6995B45BC4F9254">
    <w:name w:val="FB51C71B9D854A52A6995B45BC4F9254"/>
  </w:style>
  <w:style w:type="paragraph" w:customStyle="1" w:styleId="4659A37660B0489CBFE6D20C652B8607">
    <w:name w:val="4659A37660B0489CBFE6D20C652B8607"/>
  </w:style>
  <w:style w:type="paragraph" w:customStyle="1" w:styleId="C12B46002C4749AF9D80DC674EBA6B00">
    <w:name w:val="C12B46002C4749AF9D80DC674EBA6B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61B87E54E491CBAA27626F1A458B4">
    <w:name w:val="D8861B87E54E491CBAA27626F1A458B4"/>
  </w:style>
  <w:style w:type="paragraph" w:customStyle="1" w:styleId="DD436BB5C51A47ED8E3CEED24B03EA75">
    <w:name w:val="DD436BB5C51A47ED8E3CEED24B03EA75"/>
  </w:style>
  <w:style w:type="paragraph" w:customStyle="1" w:styleId="03367468EACD4FC7B3B94088D08801BD">
    <w:name w:val="03367468EACD4FC7B3B94088D08801BD"/>
  </w:style>
  <w:style w:type="paragraph" w:customStyle="1" w:styleId="04FB3F084403411E8BB928079009C0F3">
    <w:name w:val="04FB3F084403411E8BB928079009C0F3"/>
  </w:style>
  <w:style w:type="paragraph" w:customStyle="1" w:styleId="39AD1A2BDB76437AA3081AF914BA2297">
    <w:name w:val="39AD1A2BDB76437AA3081AF914BA2297"/>
  </w:style>
  <w:style w:type="paragraph" w:customStyle="1" w:styleId="69666DB3661D4D13B12C729E6BCBE2F0">
    <w:name w:val="69666DB3661D4D13B12C729E6BCBE2F0"/>
  </w:style>
  <w:style w:type="paragraph" w:customStyle="1" w:styleId="9E16AFD8212F4CE49DEA608E3FEF711C">
    <w:name w:val="9E16AFD8212F4CE49DEA608E3FEF711C"/>
  </w:style>
  <w:style w:type="paragraph" w:customStyle="1" w:styleId="47F2D66A04984856ABD606A8C4FCDE7B">
    <w:name w:val="47F2D66A04984856ABD606A8C4FCDE7B"/>
  </w:style>
  <w:style w:type="paragraph" w:customStyle="1" w:styleId="4B4F412CF7BE4F00874C675474266397">
    <w:name w:val="4B4F412CF7BE4F00874C675474266397"/>
  </w:style>
  <w:style w:type="paragraph" w:customStyle="1" w:styleId="F227041517ED4A529FFA36CCAF345C3E">
    <w:name w:val="F227041517ED4A529FFA36CCAF345C3E"/>
  </w:style>
  <w:style w:type="paragraph" w:customStyle="1" w:styleId="7B0E3323D71449A6B4B40B087A14A1BA">
    <w:name w:val="7B0E3323D71449A6B4B40B087A14A1BA"/>
  </w:style>
  <w:style w:type="paragraph" w:customStyle="1" w:styleId="329C6B34B0234D45BE1C97C344A73958">
    <w:name w:val="329C6B34B0234D45BE1C97C344A73958"/>
  </w:style>
  <w:style w:type="paragraph" w:customStyle="1" w:styleId="EFF21E9FBF574D20BA221BF64F22156A">
    <w:name w:val="EFF21E9FBF574D20BA221BF64F22156A"/>
  </w:style>
  <w:style w:type="paragraph" w:customStyle="1" w:styleId="C026559646EA4A9A8D6BB4B2938ECE5C">
    <w:name w:val="C026559646EA4A9A8D6BB4B2938ECE5C"/>
  </w:style>
  <w:style w:type="paragraph" w:customStyle="1" w:styleId="16EBD8653A2C4D0295D466EE50F083B1">
    <w:name w:val="16EBD8653A2C4D0295D466EE50F083B1"/>
  </w:style>
  <w:style w:type="paragraph" w:customStyle="1" w:styleId="41EDF2376E9A4E8AA039626EBEAB5971">
    <w:name w:val="41EDF2376E9A4E8AA039626EBEAB5971"/>
  </w:style>
  <w:style w:type="paragraph" w:customStyle="1" w:styleId="C3D10CEDB7054DE78331D5FFD490D269">
    <w:name w:val="C3D10CEDB7054DE78331D5FFD490D269"/>
  </w:style>
  <w:style w:type="paragraph" w:customStyle="1" w:styleId="F362EF46A2904CE184E4586AF3682EC3">
    <w:name w:val="F362EF46A2904CE184E4586AF3682EC3"/>
  </w:style>
  <w:style w:type="paragraph" w:customStyle="1" w:styleId="AB43ED8B0F32456DA8A92268AEA4669B">
    <w:name w:val="AB43ED8B0F32456DA8A92268AEA4669B"/>
  </w:style>
  <w:style w:type="paragraph" w:customStyle="1" w:styleId="36BB2784E1CC4F7BAC1A059BE51342A3">
    <w:name w:val="36BB2784E1CC4F7BAC1A059BE51342A3"/>
  </w:style>
  <w:style w:type="paragraph" w:customStyle="1" w:styleId="8F67C81EA9AC4E5E8FAD4F5D0720F25B">
    <w:name w:val="8F67C81EA9AC4E5E8FAD4F5D0720F25B"/>
  </w:style>
  <w:style w:type="paragraph" w:customStyle="1" w:styleId="6F646DDB444A4DCA8F2014065C09C104">
    <w:name w:val="6F646DDB444A4DCA8F2014065C09C104"/>
  </w:style>
  <w:style w:type="paragraph" w:customStyle="1" w:styleId="2EB78BAFA36E4BD785C2ED9FDF123B8F">
    <w:name w:val="2EB78BAFA36E4BD785C2ED9FDF123B8F"/>
  </w:style>
  <w:style w:type="paragraph" w:customStyle="1" w:styleId="AE68F63EA30B4427A283B7599B28DD2B">
    <w:name w:val="AE68F63EA30B4427A283B7599B28DD2B"/>
  </w:style>
  <w:style w:type="paragraph" w:customStyle="1" w:styleId="07C3AA59523449CFA0417C0C54AF5A70">
    <w:name w:val="07C3AA59523449CFA0417C0C54AF5A70"/>
  </w:style>
  <w:style w:type="paragraph" w:customStyle="1" w:styleId="314C668A0A7F415DBABB5FD9A86F4709">
    <w:name w:val="314C668A0A7F415DBABB5FD9A86F4709"/>
  </w:style>
  <w:style w:type="paragraph" w:customStyle="1" w:styleId="BD113541ECF2443FB62CB5CFAE86ED89">
    <w:name w:val="BD113541ECF2443FB62CB5CFAE86ED89"/>
  </w:style>
  <w:style w:type="paragraph" w:customStyle="1" w:styleId="146A0C379A0143808B5995CBFEED703C">
    <w:name w:val="146A0C379A0143808B5995CBFEED703C"/>
  </w:style>
  <w:style w:type="paragraph" w:customStyle="1" w:styleId="3B256E8B2CB141C3A0FE53949C1E9B5C">
    <w:name w:val="3B256E8B2CB141C3A0FE53949C1E9B5C"/>
  </w:style>
  <w:style w:type="paragraph" w:customStyle="1" w:styleId="3CF4AD10503B438A86920B250FD267E7">
    <w:name w:val="3CF4AD10503B438A86920B250FD267E7"/>
  </w:style>
  <w:style w:type="paragraph" w:customStyle="1" w:styleId="FB51C71B9D854A52A6995B45BC4F9254">
    <w:name w:val="FB51C71B9D854A52A6995B45BC4F9254"/>
  </w:style>
  <w:style w:type="paragraph" w:customStyle="1" w:styleId="4659A37660B0489CBFE6D20C652B8607">
    <w:name w:val="4659A37660B0489CBFE6D20C652B8607"/>
  </w:style>
  <w:style w:type="paragraph" w:customStyle="1" w:styleId="C12B46002C4749AF9D80DC674EBA6B00">
    <w:name w:val="C12B46002C4749AF9D80DC674EBA6B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1A02A-9FAB-4BD3-B75B-60CA4ACE8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2017-09-21T09:21:00Z</dcterms:created>
  <dcterms:modified xsi:type="dcterms:W3CDTF">2017-09-21T09:21:00Z</dcterms:modified>
  <cp:version/>
</cp:coreProperties>
</file>