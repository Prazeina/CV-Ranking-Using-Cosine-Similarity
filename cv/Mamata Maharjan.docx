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caps w:val="0"/>
          <w:color w:val="auto"/>
          <w:spacing w:val="0"/>
          <w:kern w:val="0"/>
          <w:sz w:val="22"/>
          <w:szCs w:val="22"/>
        </w:rPr>
        <w:alias w:val="Resume Name"/>
        <w:tag w:val="Resume Name"/>
        <w:id w:val="-104278397"/>
        <w:placeholder>
          <w:docPart w:val="FE4B78F313EE4990B8FD9CDD416C8567"/>
        </w:placeholder>
        <w:docPartList>
          <w:docPartGallery w:val="Quick Parts"/>
          <w:docPartCategory w:val=" Resume Name"/>
        </w:docPartList>
      </w:sdtPr>
      <w:sdtEndPr/>
      <w:sdtContent>
        <w:p w:rsidR="009D328C" w:rsidRDefault="004757A2">
          <w:pPr>
            <w:pStyle w:val="Title"/>
          </w:pPr>
          <w:sdt>
            <w:sdtPr>
              <w:alias w:val="Author"/>
              <w:tag w:val=""/>
              <w:id w:val="1823003119"/>
              <w:placeholder>
                <w:docPart w:val="4BDC91C12DD54646B55C80785BC7C133"/>
              </w:placeholder>
              <w:dataBinding w:prefixMappings="xmlns:ns0='http://purl.org/dc/elements/1.1/' xmlns:ns1='http://schemas.openxmlformats.org/package/2006/metadata/core-properties' " w:xpath="/ns1:coreProperties[1]/ns0:creator[1]" w:storeItemID="{6C3C8BC8-F283-45AE-878A-BAB7291924A1}"/>
              <w:text/>
            </w:sdtPr>
            <w:sdtEndPr/>
            <w:sdtContent>
              <w:r w:rsidR="006B7E8C">
                <w:t>Mamata Maharjan</w:t>
              </w:r>
            </w:sdtContent>
          </w:sdt>
        </w:p>
        <w:sdt>
          <w:sdtPr>
            <w:alias w:val="E-mail Address"/>
            <w:tag w:val=""/>
            <w:id w:val="527535243"/>
            <w:placeholder>
              <w:docPart w:val="39CA3454D585464D8722230D121C56ED"/>
            </w:placeholder>
            <w:dataBinding w:prefixMappings="xmlns:ns0='http://schemas.microsoft.com/office/2006/coverPageProps' " w:xpath="/ns0:CoverPageProperties[1]/ns0:CompanyEmail[1]" w:storeItemID="{55AF091B-3C7A-41E3-B477-F2FDAA23CFDA}"/>
            <w:text/>
          </w:sdtPr>
          <w:sdtEndPr/>
          <w:sdtContent>
            <w:p w:rsidR="009D328C" w:rsidRDefault="006B7E8C">
              <w:pPr>
                <w:pStyle w:val="NoSpacing"/>
              </w:pPr>
              <w:r>
                <w:t>mamata@acd.edu.np</w:t>
              </w:r>
            </w:p>
          </w:sdtContent>
        </w:sdt>
        <w:sdt>
          <w:sdtPr>
            <w:alias w:val="Address"/>
            <w:tag w:val=""/>
            <w:id w:val="539556739"/>
            <w:placeholder>
              <w:docPart w:val="706DB0A6B3EA43D7841C77212E74CB73"/>
            </w:placeholder>
            <w:dataBinding w:prefixMappings="xmlns:ns0='http://schemas.microsoft.com/office/2006/coverPageProps' " w:xpath="/ns0:CoverPageProperties[1]/ns0:CompanyAddress[1]" w:storeItemID="{55AF091B-3C7A-41E3-B477-F2FDAA23CFDA}"/>
            <w:text/>
          </w:sdtPr>
          <w:sdtEndPr/>
          <w:sdtContent>
            <w:p w:rsidR="009D328C" w:rsidRDefault="006B7E8C">
              <w:pPr>
                <w:pStyle w:val="NoSpacing"/>
              </w:pPr>
              <w:proofErr w:type="spellStart"/>
              <w:r>
                <w:t>Chagal</w:t>
              </w:r>
              <w:proofErr w:type="spellEnd"/>
              <w:r>
                <w:t xml:space="preserve">, </w:t>
              </w:r>
              <w:proofErr w:type="spellStart"/>
              <w:r>
                <w:t>Tahachal</w:t>
              </w:r>
              <w:proofErr w:type="gramStart"/>
              <w:r>
                <w:t>,Kathmandu</w:t>
              </w:r>
              <w:proofErr w:type="spellEnd"/>
              <w:proofErr w:type="gramEnd"/>
            </w:p>
          </w:sdtContent>
        </w:sdt>
        <w:sdt>
          <w:sdtPr>
            <w:alias w:val="Phone"/>
            <w:tag w:val=""/>
            <w:id w:val="1357783703"/>
            <w:placeholder>
              <w:docPart w:val="FB75969C87D049AD92D2500FAA836D83"/>
            </w:placeholder>
            <w:dataBinding w:prefixMappings="xmlns:ns0='http://schemas.microsoft.com/office/2006/coverPageProps' " w:xpath="/ns0:CoverPageProperties[1]/ns0:CompanyPhone[1]" w:storeItemID="{55AF091B-3C7A-41E3-B477-F2FDAA23CFDA}"/>
            <w:text/>
          </w:sdtPr>
          <w:sdtEndPr/>
          <w:sdtContent>
            <w:p w:rsidR="009D328C" w:rsidRDefault="006B7E8C">
              <w:pPr>
                <w:pStyle w:val="NoSpacing"/>
              </w:pPr>
              <w:r>
                <w:t>9843099137</w:t>
              </w:r>
            </w:p>
          </w:sdtContent>
        </w:sdt>
        <w:p w:rsidR="009D328C" w:rsidRDefault="007D2A6F" w:rsidP="007D2A6F">
          <w:pPr>
            <w:tabs>
              <w:tab w:val="left" w:pos="1725"/>
            </w:tabs>
          </w:pPr>
          <w:r>
            <w:rPr>
              <w:rStyle w:val="PlaceholderText"/>
              <w:color w:val="000000"/>
            </w:rPr>
            <w:tab/>
          </w:r>
        </w:p>
        <w:p w:rsidR="009D328C" w:rsidRDefault="004757A2"/>
      </w:sdtContent>
    </w:sdt>
    <w:p w:rsidR="009D328C" w:rsidRDefault="00047342">
      <w:pPr>
        <w:pStyle w:val="SectionHeading"/>
      </w:pPr>
      <w:r>
        <w:t>Objectives</w:t>
      </w:r>
    </w:p>
    <w:p w:rsidR="009D328C" w:rsidRDefault="006B7E8C">
      <w:r>
        <w:t>To work in learning and challenging environment, utilizing my skill and knowledge to be the best of my abilities and contribute positively to my personal growth as well as growth of the organization.</w:t>
      </w:r>
    </w:p>
    <w:p w:rsidR="009D328C" w:rsidRDefault="00047342">
      <w:pPr>
        <w:pStyle w:val="SectionHeading"/>
      </w:pPr>
      <w:r>
        <w:t>Education</w:t>
      </w:r>
    </w:p>
    <w:p w:rsidR="006B7E8C" w:rsidRDefault="006B7E8C" w:rsidP="006B7E8C">
      <w:pPr>
        <w:pStyle w:val="Subsection"/>
      </w:pPr>
      <w:r>
        <w:t xml:space="preserve">The excelsior school </w:t>
      </w:r>
    </w:p>
    <w:p w:rsidR="006B7E8C" w:rsidRDefault="006B7E8C" w:rsidP="006B7E8C">
      <w:pPr>
        <w:pStyle w:val="Subsection"/>
      </w:pPr>
      <w:r>
        <w:t>Trinity International College (higher secondary education)</w:t>
      </w:r>
    </w:p>
    <w:p w:rsidR="006B7E8C" w:rsidRPr="006B7E8C" w:rsidRDefault="006B7E8C" w:rsidP="006B7E8C">
      <w:pPr>
        <w:pStyle w:val="Subsection"/>
      </w:pPr>
      <w:r>
        <w:t>Academia International College (</w:t>
      </w:r>
      <w:proofErr w:type="spellStart"/>
      <w:r>
        <w:t>BScCSit</w:t>
      </w:r>
      <w:proofErr w:type="spellEnd"/>
      <w:r>
        <w:t xml:space="preserve"> still running)</w:t>
      </w:r>
    </w:p>
    <w:p w:rsidR="006B7E8C" w:rsidRPr="006B7E8C" w:rsidRDefault="00047342" w:rsidP="006B7E8C">
      <w:pPr>
        <w:rPr>
          <w:b/>
          <w:bCs/>
          <w:i/>
          <w:iCs/>
          <w:color w:val="D1282E" w:themeColor="text2"/>
        </w:rPr>
      </w:pPr>
      <w:r>
        <w:t xml:space="preserve">  </w:t>
      </w:r>
    </w:p>
    <w:p w:rsidR="009D328C" w:rsidRDefault="00047342">
      <w:pPr>
        <w:pStyle w:val="SectionHeading"/>
      </w:pPr>
      <w:r>
        <w:t>Experience</w:t>
      </w:r>
    </w:p>
    <w:p w:rsidR="009D328C" w:rsidRDefault="006B7E8C">
      <w:pPr>
        <w:pStyle w:val="Subsection"/>
        <w:rPr>
          <w:vanish/>
          <w:specVanish/>
        </w:rPr>
      </w:pPr>
      <w:r>
        <w:t xml:space="preserve">Microsoft Innovation Center </w:t>
      </w:r>
    </w:p>
    <w:p w:rsidR="009D328C" w:rsidRDefault="006B7E8C">
      <w:pPr>
        <w:pStyle w:val="NoSpacing"/>
        <w:rPr>
          <w:rFonts w:asciiTheme="majorHAnsi" w:eastAsiaTheme="majorEastAsia" w:hAnsiTheme="majorHAnsi" w:cstheme="majorBidi"/>
          <w:color w:val="7A7A7A" w:themeColor="accent1"/>
          <w:sz w:val="26"/>
          <w:szCs w:val="26"/>
        </w:rPr>
      </w:pPr>
      <w:r>
        <w:rPr>
          <w:rFonts w:asciiTheme="majorHAnsi" w:eastAsiaTheme="majorEastAsia" w:hAnsiTheme="majorHAnsi" w:cstheme="majorBidi"/>
          <w:color w:val="7A7A7A" w:themeColor="accent1"/>
          <w:sz w:val="26"/>
          <w:szCs w:val="26"/>
        </w:rPr>
        <w:t xml:space="preserve"> | </w:t>
      </w:r>
      <w:proofErr w:type="spellStart"/>
      <w:r>
        <w:rPr>
          <w:rFonts w:asciiTheme="majorHAnsi" w:eastAsiaTheme="majorEastAsia" w:hAnsiTheme="majorHAnsi" w:cstheme="majorBidi"/>
          <w:color w:val="7A7A7A" w:themeColor="accent1"/>
          <w:sz w:val="26"/>
          <w:szCs w:val="26"/>
        </w:rPr>
        <w:t>Kichhapokhari</w:t>
      </w:r>
      <w:proofErr w:type="spellEnd"/>
      <w:r>
        <w:rPr>
          <w:rFonts w:asciiTheme="majorHAnsi" w:eastAsiaTheme="majorEastAsia" w:hAnsiTheme="majorHAnsi" w:cstheme="majorBidi"/>
          <w:color w:val="7A7A7A" w:themeColor="accent1"/>
          <w:sz w:val="26"/>
          <w:szCs w:val="26"/>
        </w:rPr>
        <w:t xml:space="preserve"> </w:t>
      </w:r>
    </w:p>
    <w:p w:rsidR="009D328C" w:rsidRDefault="006B7E8C">
      <w:pPr>
        <w:rPr>
          <w:rStyle w:val="Emphasis"/>
        </w:rPr>
      </w:pPr>
      <w:r>
        <w:rPr>
          <w:rStyle w:val="Emphasis"/>
        </w:rPr>
        <w:t>Attended workshop provided by MICNEPAL</w:t>
      </w:r>
    </w:p>
    <w:p w:rsidR="006B7E8C" w:rsidRDefault="006B7E8C">
      <w:pPr>
        <w:rPr>
          <w:rStyle w:val="Emphasis"/>
        </w:rPr>
      </w:pPr>
      <w:r>
        <w:rPr>
          <w:rStyle w:val="Emphasis"/>
        </w:rPr>
        <w:t>Hour of code (2016)</w:t>
      </w:r>
    </w:p>
    <w:p w:rsidR="009D328C" w:rsidRDefault="009D328C"/>
    <w:p w:rsidR="009D328C" w:rsidRDefault="001577D4">
      <w:pPr>
        <w:pStyle w:val="SectionHeading"/>
      </w:pPr>
      <w:r>
        <w:t>Knowledge</w:t>
      </w:r>
    </w:p>
    <w:p w:rsidR="009D328C" w:rsidRDefault="006B7E8C">
      <w:pPr>
        <w:pStyle w:val="ListParagraph"/>
        <w:numPr>
          <w:ilvl w:val="0"/>
          <w:numId w:val="4"/>
        </w:numPr>
        <w:ind w:hanging="288"/>
      </w:pPr>
      <w:r>
        <w:t xml:space="preserve">Core </w:t>
      </w:r>
      <w:proofErr w:type="spellStart"/>
      <w:r>
        <w:t>php</w:t>
      </w:r>
      <w:proofErr w:type="spellEnd"/>
    </w:p>
    <w:p w:rsidR="006B7E8C" w:rsidRDefault="006B7E8C">
      <w:pPr>
        <w:pStyle w:val="ListParagraph"/>
        <w:numPr>
          <w:ilvl w:val="0"/>
          <w:numId w:val="4"/>
        </w:numPr>
        <w:ind w:hanging="288"/>
      </w:pPr>
      <w:r>
        <w:t>Photoshop</w:t>
      </w:r>
    </w:p>
    <w:p w:rsidR="006B7E8C" w:rsidRDefault="006B7E8C">
      <w:pPr>
        <w:pStyle w:val="ListParagraph"/>
        <w:numPr>
          <w:ilvl w:val="0"/>
          <w:numId w:val="4"/>
        </w:numPr>
        <w:ind w:hanging="288"/>
      </w:pPr>
      <w:r>
        <w:t xml:space="preserve">C, C++ language </w:t>
      </w:r>
    </w:p>
    <w:p w:rsidR="001577D4" w:rsidRDefault="001577D4" w:rsidP="001577D4">
      <w:pPr>
        <w:pStyle w:val="SectionHeading"/>
      </w:pPr>
      <w:r>
        <w:t>Skill</w:t>
      </w:r>
    </w:p>
    <w:p w:rsidR="001577D4" w:rsidRDefault="001577D4" w:rsidP="001577D4">
      <w:pPr>
        <w:pStyle w:val="ListParagraph"/>
        <w:numPr>
          <w:ilvl w:val="0"/>
          <w:numId w:val="5"/>
        </w:numPr>
      </w:pPr>
      <w:r>
        <w:t>Ability to work under pressure and deadline</w:t>
      </w:r>
    </w:p>
    <w:p w:rsidR="001577D4" w:rsidRDefault="001577D4" w:rsidP="001577D4">
      <w:pPr>
        <w:pStyle w:val="ListParagraph"/>
        <w:numPr>
          <w:ilvl w:val="0"/>
          <w:numId w:val="5"/>
        </w:numPr>
      </w:pPr>
      <w:r>
        <w:t>Good verbal and written communication skill</w:t>
      </w:r>
    </w:p>
    <w:p w:rsidR="001577D4" w:rsidRDefault="001577D4" w:rsidP="001577D4">
      <w:pPr>
        <w:pStyle w:val="ListParagraph"/>
        <w:numPr>
          <w:ilvl w:val="0"/>
          <w:numId w:val="5"/>
        </w:numPr>
      </w:pPr>
      <w:r>
        <w:t>Good team player</w:t>
      </w:r>
    </w:p>
    <w:p w:rsidR="001577D4" w:rsidRDefault="001577D4" w:rsidP="001577D4">
      <w:pPr>
        <w:pStyle w:val="ListParagraph"/>
        <w:numPr>
          <w:ilvl w:val="0"/>
          <w:numId w:val="5"/>
        </w:numPr>
      </w:pPr>
      <w:r>
        <w:t>Quick learner</w:t>
      </w:r>
    </w:p>
    <w:p w:rsidR="001577D4" w:rsidRPr="001577D4" w:rsidRDefault="001577D4" w:rsidP="001577D4">
      <w:pPr>
        <w:pStyle w:val="ListParagraph"/>
        <w:numPr>
          <w:ilvl w:val="0"/>
          <w:numId w:val="5"/>
        </w:numPr>
      </w:pPr>
      <w:r>
        <w:t>Self-motivated and hard working</w:t>
      </w:r>
    </w:p>
    <w:p w:rsidR="001577D4" w:rsidRDefault="001577D4" w:rsidP="001577D4">
      <w:pPr>
        <w:pStyle w:val="ListParagraph"/>
        <w:ind w:left="432"/>
      </w:pPr>
    </w:p>
    <w:p w:rsidR="009D328C" w:rsidRDefault="009D328C">
      <w:pPr>
        <w:spacing w:line="276" w:lineRule="auto"/>
      </w:pPr>
    </w:p>
    <w:sectPr w:rsidR="009D328C">
      <w:footerReference w:type="default" r:id="rId11"/>
      <w:headerReference w:type="first" r:id="rId12"/>
      <w:pgSz w:w="12240" w:h="15840"/>
      <w:pgMar w:top="108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A2" w:rsidRDefault="004757A2">
      <w:pPr>
        <w:spacing w:after="0" w:line="240" w:lineRule="auto"/>
      </w:pPr>
      <w:r>
        <w:separator/>
      </w:r>
    </w:p>
  </w:endnote>
  <w:endnote w:type="continuationSeparator" w:id="0">
    <w:p w:rsidR="004757A2" w:rsidRDefault="0047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28C" w:rsidRDefault="00047342">
    <w:pPr>
      <w:pStyle w:val="Header"/>
    </w:pPr>
    <w:r>
      <w:rPr>
        <w:noProof/>
      </w:rPr>
      <mc:AlternateContent>
        <mc:Choice Requires="wps">
          <w:drawing>
            <wp:anchor distT="0" distB="0" distL="114300" distR="114300" simplePos="0" relativeHeight="251675648" behindDoc="0" locked="0" layoutInCell="1" allowOverlap="1" wp14:editId="17B7CE2F">
              <wp:simplePos x="0" y="0"/>
              <wp:positionH relativeFrom="margin">
                <wp:align>center</wp:align>
              </wp:positionH>
              <wp:positionV relativeFrom="margin">
                <wp:align>center</wp:align>
              </wp:positionV>
              <wp:extent cx="6845935" cy="9112885"/>
              <wp:effectExtent l="0" t="0" r="317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4324CB66" id="Rectangle 4" o:spid="_x0000_s1026" style="position:absolute;margin-left:0;margin-top:0;width:539.05pt;height:717.55pt;z-index:25167564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" filled="f">
              <w10:wrap anchorx="margin" anchory="margin"/>
            </v:rect>
          </w:pict>
        </mc:Fallback>
      </mc:AlternateContent>
    </w:r>
    <w:r>
      <w:rPr>
        <w:noProof/>
      </w:rPr>
      <mc:AlternateContent>
        <mc:Choice Requires="wps">
          <w:drawing>
            <wp:anchor distT="0" distB="0" distL="114300" distR="114300" simplePos="0" relativeHeight="251676672" behindDoc="0" locked="0" layoutInCell="1" allowOverlap="1" wp14:editId="016DA06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0654167A" id="Rectangle 5" o:spid="_x0000_s1026" style="position:absolute;margin-left:0;margin-top:0;width:10.1pt;height:495.9pt;z-index:25167667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fH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fT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jLK3x5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7696" behindDoc="0" locked="0" layoutInCell="1" allowOverlap="1" wp14:editId="65B0526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6C4F7DFC" id="Rectangle 6" o:spid="_x0000_s1026" style="position:absolute;margin-left:0;margin-top:0;width:10.1pt;height:222.3pt;z-index:2516776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IPlQIAADI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Nj2IP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p>
  <w:p w:rsidR="009D328C" w:rsidRDefault="00047342">
    <w:pPr>
      <w:pStyle w:val="Footer"/>
    </w:pPr>
    <w:r>
      <w:rPr>
        <w:noProof/>
      </w:rPr>
      <mc:AlternateContent>
        <mc:Choice Requires="wps">
          <w:drawing>
            <wp:anchor distT="0" distB="0" distL="114300" distR="114300" simplePos="0" relativeHeight="251678720" behindDoc="0" locked="0" layoutInCell="1" allowOverlap="1" wp14:editId="3855D841">
              <wp:simplePos x="0" y="0"/>
              <mc:AlternateContent>
                <mc:Choice Requires="wp14">
                  <wp:positionH relativeFrom="margin">
                    <wp14:pctPosHOffset>97000</wp14:pctPosHOffset>
                  </wp:positionH>
                </mc:Choice>
                <mc:Fallback>
                  <wp:positionH relativeFrom="page">
                    <wp:posOffset>6894195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492760" cy="209359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92760" cy="2093595"/>
                      </a:xfrm>
                      <a:prstGeom prst="rect">
                        <a:avLst/>
                      </a:prstGeom>
                      <a:noFill/>
                      <a:ln w="6350">
                        <a:noFill/>
                      </a:ln>
                      <a:effectLst/>
                    </wps:spPr>
                    <wps:txbx>
                      <w:txbxContent>
                        <w:p w:rsidR="009D328C" w:rsidRDefault="00047342">
                          <w:pPr>
                            <w:pStyle w:val="Title"/>
                            <w:rPr>
                              <w:spacing w:val="10"/>
                            </w:rPr>
                          </w:pPr>
                          <w:r>
                            <w:rPr>
                              <w:spacing w:val="10"/>
                              <w:sz w:val="24"/>
                              <w:szCs w:val="22"/>
                            </w:rPr>
                            <w:t>Type Personal Name</w:t>
                          </w:r>
                        </w:p>
                      </w:txbxContent>
                    </wps:txbx>
                    <wps:bodyPr rot="0" spcFirstLastPara="0" vertOverflow="overflow" horzOverflow="overflow" vert="vert" wrap="none" lIns="0" tIns="0" rIns="0" bIns="0" numCol="1" spcCol="0" rtlCol="0" fromWordArt="0" anchor="t" anchorCtr="0" forceAA="0" compatLnSpc="1">
                      <a:prstTxWarp prst="textNoShape">
                        <a:avLst/>
                      </a:prstTxWarp>
                      <a:spAutoFit/>
                    </wps:bodyPr>
                  </wps:wsp>
                </a:graphicData>
              </a:graphic>
              <wp14:sizeRelH relativeFrom="margin">
                <wp14:pctWidth>5000</wp14:pctWidth>
              </wp14:sizeRelH>
              <wp14:sizeRelV relativeFrom="margin">
                <wp14:pctHeight>32500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7" o:spid="_x0000_s1026" type="#_x0000_t202" style="position:absolute;margin-left:0;margin-top:0;width:38.8pt;height:164.85pt;z-index:251678720;visibility:visible;mso-wrap-style:none;mso-width-percent:50;mso-height-percent:325;mso-left-percent:970;mso-top-percent:700;mso-wrap-distance-left:9pt;mso-wrap-distance-top:0;mso-wrap-distance-right:9pt;mso-wrap-distance-bottom:0;mso-position-horizontal-relative:margin;mso-position-vertical-relative:margin;mso-width-percent:50;mso-height-percent:325;mso-left-percent:970;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" filled="f" stroked="f" strokeweight=".5pt">
              <v:textbox style="layout-flow:vertical;mso-fit-shape-to-text:t" inset="0,0,0,0">
                <w:txbxContent>
                  <w:p w:rsidR="009D328C" w:rsidRDefault="00047342">
                    <w:pPr>
                      <w:pStyle w:val="Title"/>
                      <w:rPr>
                        <w:spacing w:val="10"/>
                      </w:rPr>
                    </w:pPr>
                    <w:r>
                      <w:rPr>
                        <w:spacing w:val="10"/>
                        <w:sz w:val="24"/>
                        <w:szCs w:val="22"/>
                      </w:rPr>
                      <w:t>Type Personal Name</w:t>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A2" w:rsidRDefault="004757A2">
      <w:pPr>
        <w:spacing w:after="0" w:line="240" w:lineRule="auto"/>
      </w:pPr>
      <w:r>
        <w:separator/>
      </w:r>
    </w:p>
  </w:footnote>
  <w:footnote w:type="continuationSeparator" w:id="0">
    <w:p w:rsidR="004757A2" w:rsidRDefault="00475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28C" w:rsidRDefault="00047342">
    <w:pPr>
      <w:pStyle w:val="Header"/>
    </w:pPr>
    <w:r>
      <w:rPr>
        <w:noProof/>
      </w:rPr>
      <mc:AlternateContent>
        <mc:Choice Requires="wps">
          <w:drawing>
            <wp:anchor distT="0" distB="0" distL="114300" distR="114300" simplePos="0" relativeHeight="251680768" behindDoc="0" locked="0" layoutInCell="1" allowOverlap="1" wp14:editId="5055FDFE">
              <wp:simplePos x="0" y="0"/>
              <wp:positionH relativeFrom="margin">
                <wp:align>center</wp:align>
              </wp:positionH>
              <wp:positionV relativeFrom="margin">
                <wp:align>center</wp:align>
              </wp:positionV>
              <wp:extent cx="6845935" cy="9112885"/>
              <wp:effectExtent l="0" t="0" r="3175"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78E0335D" id="Rectangle 1" o:spid="_x0000_s1026" style="position:absolute;margin-left:0;margin-top:0;width:539.05pt;height:717.55pt;z-index:25168076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" filled="f">
              <w10:wrap anchorx="margin" anchory="margin"/>
            </v:rect>
          </w:pict>
        </mc:Fallback>
      </mc:AlternateContent>
    </w:r>
    <w:r>
      <w:rPr>
        <w:noProof/>
      </w:rPr>
      <mc:AlternateContent>
        <mc:Choice Requires="wps">
          <w:drawing>
            <wp:anchor distT="0" distB="0" distL="114300" distR="114300" simplePos="0" relativeHeight="251681792" behindDoc="0" locked="0" layoutInCell="1" allowOverlap="1" wp14:editId="0DFDE4F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6AF5B3DB" id="Rectangle 2" o:spid="_x0000_s1026" style="position:absolute;margin-left:0;margin-top:0;width:10.1pt;height:495.9pt;z-index:2516817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Xk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mzDV5J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2816" behindDoc="0" locked="0" layoutInCell="1" allowOverlap="1" wp14:editId="6044F26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12E7B677" id="Rectangle 3" o:spid="_x0000_s1026" style="position:absolute;margin-left:0;margin-top:0;width:10.1pt;height:222.3pt;z-index:25168281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ldQc+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p>
  <w:p w:rsidR="009D328C" w:rsidRDefault="009D32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07FD"/>
    <w:multiLevelType w:val="hybridMultilevel"/>
    <w:tmpl w:val="F1B44F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34324"/>
    <w:multiLevelType w:val="hybridMultilevel"/>
    <w:tmpl w:val="0AE2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8C"/>
    <w:rsid w:val="00047342"/>
    <w:rsid w:val="000841B0"/>
    <w:rsid w:val="001577D4"/>
    <w:rsid w:val="001867BB"/>
    <w:rsid w:val="004757A2"/>
    <w:rsid w:val="006B7E8C"/>
    <w:rsid w:val="007D2A6F"/>
    <w:rsid w:val="009D32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aliases w:val="Subsection 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pPr>
      <w:spacing w:before="120"/>
    </w:p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rPr>
      <w:b w:val="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ersonalName">
    <w:name w:val="Personal Name"/>
    <w:basedOn w:val="Title"/>
    <w:qFormat/>
    <w:rPr>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aliases w:val="Subsection 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pPr>
      <w:spacing w:before="120"/>
    </w:p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rPr>
      <w:b w:val="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ersonalName">
    <w:name w:val="Personal Name"/>
    <w:basedOn w:val="Title"/>
    <w:qFormat/>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4B78F313EE4990B8FD9CDD416C8567"/>
        <w:category>
          <w:name w:val="General"/>
          <w:gallery w:val="placeholder"/>
        </w:category>
        <w:types>
          <w:type w:val="bbPlcHdr"/>
        </w:types>
        <w:behaviors>
          <w:behavior w:val="content"/>
        </w:behaviors>
        <w:guid w:val="{9205ECA6-EE03-47F5-B196-E9470ECD25F7}"/>
      </w:docPartPr>
      <w:docPartBody>
        <w:p w:rsidR="00E05170" w:rsidRDefault="00412E2F">
          <w:pPr>
            <w:pStyle w:val="FE4B78F313EE4990B8FD9CDD416C8567"/>
          </w:pPr>
          <w:r>
            <w:rPr>
              <w:rStyle w:val="PlaceholderText"/>
            </w:rPr>
            <w:t>Choose a building block.</w:t>
          </w:r>
        </w:p>
      </w:docPartBody>
    </w:docPart>
    <w:docPart>
      <w:docPartPr>
        <w:name w:val="4BDC91C12DD54646B55C80785BC7C133"/>
        <w:category>
          <w:name w:val="General"/>
          <w:gallery w:val="placeholder"/>
        </w:category>
        <w:types>
          <w:type w:val="bbPlcHdr"/>
        </w:types>
        <w:behaviors>
          <w:behavior w:val="content"/>
        </w:behaviors>
        <w:guid w:val="{DA63A0E5-230E-411B-B3FC-8350641FCE37}"/>
      </w:docPartPr>
      <w:docPartBody>
        <w:p w:rsidR="00E05170" w:rsidRDefault="00412E2F">
          <w:pPr>
            <w:pStyle w:val="4BDC91C12DD54646B55C80785BC7C133"/>
          </w:pPr>
          <w:r>
            <w:rPr>
              <w:rStyle w:val="PlaceholderText"/>
            </w:rPr>
            <w:t>[Type Your Name]</w:t>
          </w:r>
        </w:p>
      </w:docPartBody>
    </w:docPart>
    <w:docPart>
      <w:docPartPr>
        <w:name w:val="39CA3454D585464D8722230D121C56ED"/>
        <w:category>
          <w:name w:val="General"/>
          <w:gallery w:val="placeholder"/>
        </w:category>
        <w:types>
          <w:type w:val="bbPlcHdr"/>
        </w:types>
        <w:behaviors>
          <w:behavior w:val="content"/>
        </w:behaviors>
        <w:guid w:val="{6A989184-AE47-4B64-BB51-97DEF7053721}"/>
      </w:docPartPr>
      <w:docPartBody>
        <w:p w:rsidR="00E05170" w:rsidRDefault="00412E2F">
          <w:pPr>
            <w:pStyle w:val="39CA3454D585464D8722230D121C56ED"/>
          </w:pPr>
          <w:r>
            <w:rPr>
              <w:rStyle w:val="PlaceholderText"/>
              <w:color w:val="000000"/>
            </w:rPr>
            <w:t>[Type your e-mail]</w:t>
          </w:r>
        </w:p>
      </w:docPartBody>
    </w:docPart>
    <w:docPart>
      <w:docPartPr>
        <w:name w:val="706DB0A6B3EA43D7841C77212E74CB73"/>
        <w:category>
          <w:name w:val="General"/>
          <w:gallery w:val="placeholder"/>
        </w:category>
        <w:types>
          <w:type w:val="bbPlcHdr"/>
        </w:types>
        <w:behaviors>
          <w:behavior w:val="content"/>
        </w:behaviors>
        <w:guid w:val="{F50C7FB5-9F82-49A0-BB39-104E8E65E2E8}"/>
      </w:docPartPr>
      <w:docPartBody>
        <w:p w:rsidR="00E05170" w:rsidRDefault="00412E2F">
          <w:pPr>
            <w:pStyle w:val="706DB0A6B3EA43D7841C77212E74CB73"/>
          </w:pPr>
          <w:r>
            <w:rPr>
              <w:rStyle w:val="PlaceholderText"/>
              <w:color w:val="000000"/>
            </w:rPr>
            <w:t>[Type your address]</w:t>
          </w:r>
        </w:p>
      </w:docPartBody>
    </w:docPart>
    <w:docPart>
      <w:docPartPr>
        <w:name w:val="FB75969C87D049AD92D2500FAA836D83"/>
        <w:category>
          <w:name w:val="General"/>
          <w:gallery w:val="placeholder"/>
        </w:category>
        <w:types>
          <w:type w:val="bbPlcHdr"/>
        </w:types>
        <w:behaviors>
          <w:behavior w:val="content"/>
        </w:behaviors>
        <w:guid w:val="{D92C3634-195C-485A-B099-3BAB3FA79B77}"/>
      </w:docPartPr>
      <w:docPartBody>
        <w:p w:rsidR="00E05170" w:rsidRDefault="00412E2F">
          <w:pPr>
            <w:pStyle w:val="FB75969C87D049AD92D2500FAA836D83"/>
          </w:pPr>
          <w:r>
            <w:rPr>
              <w:rStyle w:val="PlaceholderText"/>
              <w:color w:val="000000"/>
            </w:rP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2F"/>
    <w:rsid w:val="00412E2F"/>
    <w:rsid w:val="006207C6"/>
    <w:rsid w:val="00E0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FE4B78F313EE4990B8FD9CDD416C8567">
    <w:name w:val="FE4B78F313EE4990B8FD9CDD416C8567"/>
  </w:style>
  <w:style w:type="paragraph" w:customStyle="1" w:styleId="4BDC91C12DD54646B55C80785BC7C133">
    <w:name w:val="4BDC91C12DD54646B55C80785BC7C133"/>
  </w:style>
  <w:style w:type="paragraph" w:customStyle="1" w:styleId="39CA3454D585464D8722230D121C56ED">
    <w:name w:val="39CA3454D585464D8722230D121C56ED"/>
  </w:style>
  <w:style w:type="paragraph" w:customStyle="1" w:styleId="706DB0A6B3EA43D7841C77212E74CB73">
    <w:name w:val="706DB0A6B3EA43D7841C77212E74CB73"/>
  </w:style>
  <w:style w:type="paragraph" w:customStyle="1" w:styleId="FB75969C87D049AD92D2500FAA836D83">
    <w:name w:val="FB75969C87D049AD92D2500FAA836D83"/>
  </w:style>
  <w:style w:type="paragraph" w:customStyle="1" w:styleId="DE3FC677C4614C298CF46111B0112A1C">
    <w:name w:val="DE3FC677C4614C298CF46111B0112A1C"/>
  </w:style>
  <w:style w:type="paragraph" w:customStyle="1" w:styleId="6CB3325C84754E62B70EEA08A6D5EBFB">
    <w:name w:val="6CB3325C84754E62B70EEA08A6D5EBFB"/>
  </w:style>
  <w:style w:type="paragraph" w:customStyle="1" w:styleId="A88E438ED4EB41D0A88CC789A37D7646">
    <w:name w:val="A88E438ED4EB41D0A88CC789A37D7646"/>
  </w:style>
  <w:style w:type="paragraph" w:customStyle="1" w:styleId="1BDB0B6486504F33BA34613D4A5C3EA1">
    <w:name w:val="1BDB0B6486504F33BA34613D4A5C3EA1"/>
  </w:style>
  <w:style w:type="character" w:styleId="IntenseEmphasis">
    <w:name w:val="Intense Emphasis"/>
    <w:aliases w:val="Subsection Intense Emphasis"/>
    <w:basedOn w:val="DefaultParagraphFont"/>
    <w:uiPriority w:val="21"/>
    <w:qFormat/>
    <w:rPr>
      <w:b/>
      <w:bCs/>
      <w:i/>
      <w:iCs/>
      <w:color w:val="1F497D" w:themeColor="text2"/>
    </w:rPr>
  </w:style>
  <w:style w:type="paragraph" w:customStyle="1" w:styleId="2FD7ADADF83F4B6FB811CB8D657391F9">
    <w:name w:val="2FD7ADADF83F4B6FB811CB8D657391F9"/>
  </w:style>
  <w:style w:type="paragraph" w:customStyle="1" w:styleId="C3EE698F988340CAA1463DE38190AE11">
    <w:name w:val="C3EE698F988340CAA1463DE38190AE11"/>
  </w:style>
  <w:style w:type="paragraph" w:customStyle="1" w:styleId="A2D8A115B6F74BE59F8A8F7FF27E2B01">
    <w:name w:val="A2D8A115B6F74BE59F8A8F7FF27E2B01"/>
  </w:style>
  <w:style w:type="paragraph" w:customStyle="1" w:styleId="BE5204379AA9427CA6F63B892B36FC3C">
    <w:name w:val="BE5204379AA9427CA6F63B892B36FC3C"/>
  </w:style>
  <w:style w:type="paragraph" w:customStyle="1" w:styleId="7A6BA9199A784712B62C096C725EA1AD">
    <w:name w:val="7A6BA9199A784712B62C096C725EA1AD"/>
  </w:style>
  <w:style w:type="character" w:styleId="Emphasis">
    <w:name w:val="Emphasis"/>
    <w:basedOn w:val="DefaultParagraphFont"/>
    <w:uiPriority w:val="20"/>
    <w:qFormat/>
    <w:rPr>
      <w:i/>
      <w:iCs/>
    </w:rPr>
  </w:style>
  <w:style w:type="paragraph" w:customStyle="1" w:styleId="856C030A816448A68435F24E52CDFC22">
    <w:name w:val="856C030A816448A68435F24E52CDFC22"/>
  </w:style>
  <w:style w:type="paragraph" w:customStyle="1" w:styleId="B8C804AD536F4E9DAB2675A86810F928">
    <w:name w:val="B8C804AD536F4E9DAB2675A86810F928"/>
  </w:style>
  <w:style w:type="paragraph" w:customStyle="1" w:styleId="AE9AED90487540A489A77368DF5CB043">
    <w:name w:val="AE9AED90487540A489A77368DF5CB043"/>
  </w:style>
  <w:style w:type="paragraph" w:customStyle="1" w:styleId="983623D2D03F4D0496513C63DD4DBCEE">
    <w:name w:val="983623D2D03F4D0496513C63DD4DBC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FE4B78F313EE4990B8FD9CDD416C8567">
    <w:name w:val="FE4B78F313EE4990B8FD9CDD416C8567"/>
  </w:style>
  <w:style w:type="paragraph" w:customStyle="1" w:styleId="4BDC91C12DD54646B55C80785BC7C133">
    <w:name w:val="4BDC91C12DD54646B55C80785BC7C133"/>
  </w:style>
  <w:style w:type="paragraph" w:customStyle="1" w:styleId="39CA3454D585464D8722230D121C56ED">
    <w:name w:val="39CA3454D585464D8722230D121C56ED"/>
  </w:style>
  <w:style w:type="paragraph" w:customStyle="1" w:styleId="706DB0A6B3EA43D7841C77212E74CB73">
    <w:name w:val="706DB0A6B3EA43D7841C77212E74CB73"/>
  </w:style>
  <w:style w:type="paragraph" w:customStyle="1" w:styleId="FB75969C87D049AD92D2500FAA836D83">
    <w:name w:val="FB75969C87D049AD92D2500FAA836D83"/>
  </w:style>
  <w:style w:type="paragraph" w:customStyle="1" w:styleId="DE3FC677C4614C298CF46111B0112A1C">
    <w:name w:val="DE3FC677C4614C298CF46111B0112A1C"/>
  </w:style>
  <w:style w:type="paragraph" w:customStyle="1" w:styleId="6CB3325C84754E62B70EEA08A6D5EBFB">
    <w:name w:val="6CB3325C84754E62B70EEA08A6D5EBFB"/>
  </w:style>
  <w:style w:type="paragraph" w:customStyle="1" w:styleId="A88E438ED4EB41D0A88CC789A37D7646">
    <w:name w:val="A88E438ED4EB41D0A88CC789A37D7646"/>
  </w:style>
  <w:style w:type="paragraph" w:customStyle="1" w:styleId="1BDB0B6486504F33BA34613D4A5C3EA1">
    <w:name w:val="1BDB0B6486504F33BA34613D4A5C3EA1"/>
  </w:style>
  <w:style w:type="character" w:styleId="IntenseEmphasis">
    <w:name w:val="Intense Emphasis"/>
    <w:aliases w:val="Subsection Intense Emphasis"/>
    <w:basedOn w:val="DefaultParagraphFont"/>
    <w:uiPriority w:val="21"/>
    <w:qFormat/>
    <w:rPr>
      <w:b/>
      <w:bCs/>
      <w:i/>
      <w:iCs/>
      <w:color w:val="1F497D" w:themeColor="text2"/>
    </w:rPr>
  </w:style>
  <w:style w:type="paragraph" w:customStyle="1" w:styleId="2FD7ADADF83F4B6FB811CB8D657391F9">
    <w:name w:val="2FD7ADADF83F4B6FB811CB8D657391F9"/>
  </w:style>
  <w:style w:type="paragraph" w:customStyle="1" w:styleId="C3EE698F988340CAA1463DE38190AE11">
    <w:name w:val="C3EE698F988340CAA1463DE38190AE11"/>
  </w:style>
  <w:style w:type="paragraph" w:customStyle="1" w:styleId="A2D8A115B6F74BE59F8A8F7FF27E2B01">
    <w:name w:val="A2D8A115B6F74BE59F8A8F7FF27E2B01"/>
  </w:style>
  <w:style w:type="paragraph" w:customStyle="1" w:styleId="BE5204379AA9427CA6F63B892B36FC3C">
    <w:name w:val="BE5204379AA9427CA6F63B892B36FC3C"/>
  </w:style>
  <w:style w:type="paragraph" w:customStyle="1" w:styleId="7A6BA9199A784712B62C096C725EA1AD">
    <w:name w:val="7A6BA9199A784712B62C096C725EA1AD"/>
  </w:style>
  <w:style w:type="character" w:styleId="Emphasis">
    <w:name w:val="Emphasis"/>
    <w:basedOn w:val="DefaultParagraphFont"/>
    <w:uiPriority w:val="20"/>
    <w:qFormat/>
    <w:rPr>
      <w:i/>
      <w:iCs/>
    </w:rPr>
  </w:style>
  <w:style w:type="paragraph" w:customStyle="1" w:styleId="856C030A816448A68435F24E52CDFC22">
    <w:name w:val="856C030A816448A68435F24E52CDFC22"/>
  </w:style>
  <w:style w:type="paragraph" w:customStyle="1" w:styleId="B8C804AD536F4E9DAB2675A86810F928">
    <w:name w:val="B8C804AD536F4E9DAB2675A86810F928"/>
  </w:style>
  <w:style w:type="paragraph" w:customStyle="1" w:styleId="AE9AED90487540A489A77368DF5CB043">
    <w:name w:val="AE9AED90487540A489A77368DF5CB043"/>
  </w:style>
  <w:style w:type="paragraph" w:customStyle="1" w:styleId="983623D2D03F4D0496513C63DD4DBCEE">
    <w:name w:val="983623D2D03F4D0496513C63DD4DB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Chagal, Tahachal,Kathmandu</CompanyAddress>
  <CompanyPhone>9843099137</CompanyPhone>
  <CompanyFax/>
  <CompanyEmail>mamata@acd.edu.np</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CE3EB5D-380F-417E-B762-0419641D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EssentialResume</Template>
  <TotalTime>0</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Mamata Maharjan</dc:creator>
  <cp:lastModifiedBy>user</cp:lastModifiedBy>
  <cp:revision>2</cp:revision>
  <dcterms:created xsi:type="dcterms:W3CDTF">2017-01-27T11:24:00Z</dcterms:created>
  <dcterms:modified xsi:type="dcterms:W3CDTF">2017-01-27T11:24:00Z</dcterms:modified>
</cp:coreProperties>
</file>