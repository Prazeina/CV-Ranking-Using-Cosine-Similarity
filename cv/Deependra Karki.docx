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DA0536" w14:paraId="5DC415ED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07DBA8D" w14:textId="77777777" w:rsidR="00692703" w:rsidRPr="0019568B" w:rsidRDefault="000D1CDD" w:rsidP="0019568B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6"/>
                <w:szCs w:val="56"/>
              </w:rPr>
            </w:pPr>
            <w:r w:rsidRPr="0019568B">
              <w:rPr>
                <w:rFonts w:asciiTheme="majorHAnsi" w:hAnsiTheme="majorHAnsi"/>
                <w:b/>
                <w:bCs/>
                <w:color w:val="auto"/>
                <w:sz w:val="56"/>
                <w:szCs w:val="56"/>
              </w:rPr>
              <w:t>Deependra karki</w:t>
            </w:r>
          </w:p>
          <w:p w14:paraId="426A6CEB" w14:textId="77777777" w:rsidR="00692703" w:rsidRPr="00B35325" w:rsidRDefault="000D1CDD" w:rsidP="00913946">
            <w:pPr>
              <w:pStyle w:val="ContactInfo"/>
              <w:contextualSpacing w:val="0"/>
              <w:rPr>
                <w:rFonts w:ascii="Helvetica" w:hAnsi="Helvetica" w:cs="Helvetica"/>
                <w:color w:val="auto"/>
                <w:sz w:val="21"/>
                <w:szCs w:val="21"/>
              </w:rPr>
            </w:pPr>
            <w:sdt>
              <w:sdtPr>
                <w:rPr>
                  <w:rFonts w:ascii="Helvetica" w:hAnsi="Helvetica" w:cs="Helvetica"/>
                  <w:color w:val="auto"/>
                  <w:sz w:val="21"/>
                  <w:szCs w:val="21"/>
                </w:rPr>
                <w:alias w:val="Enter address:"/>
                <w:tag w:val="Enter address:"/>
                <w:id w:val="352083995"/>
                <w:placeholder>
                  <w:docPart w:val="D76E7DFC949F4BA88F67E82A3B6FEB7F"/>
                </w:placeholder>
                <w:temporary/>
                <w:showingPlcHdr/>
                <w15:appearance w15:val="hidden"/>
              </w:sdtPr>
              <w:sdtContent>
                <w:r w:rsidR="00C57FC6" w:rsidRPr="00B35325">
                  <w:rPr>
                    <w:rFonts w:ascii="Helvetica" w:hAnsi="Helvetica" w:cs="Helvetica"/>
                    <w:color w:val="auto"/>
                    <w:sz w:val="21"/>
                    <w:szCs w:val="21"/>
                  </w:rPr>
                  <w:t>Address</w:t>
                </w:r>
              </w:sdtContent>
            </w:sdt>
            <w:r w:rsidR="00692703" w:rsidRPr="00B35325">
              <w:rPr>
                <w:rFonts w:ascii="Helvetica" w:hAnsi="Helvetica" w:cs="Helvetica"/>
                <w:color w:val="auto"/>
                <w:sz w:val="21"/>
                <w:szCs w:val="21"/>
              </w:rPr>
              <w:t xml:space="preserve"> </w:t>
            </w:r>
            <w:r w:rsidRPr="00B35325">
              <w:rPr>
                <w:rFonts w:ascii="Helvetica" w:hAnsi="Helvetica" w:cs="Helvetica"/>
                <w:color w:val="auto"/>
                <w:sz w:val="21"/>
                <w:szCs w:val="21"/>
              </w:rPr>
              <w:t>:</w:t>
            </w:r>
            <w:r w:rsidR="00692703" w:rsidRPr="00B35325">
              <w:rPr>
                <w:rFonts w:ascii="Helvetica" w:hAnsi="Helvetica" w:cs="Helvetica"/>
                <w:color w:val="auto"/>
                <w:sz w:val="21"/>
                <w:szCs w:val="21"/>
              </w:rPr>
              <w:t xml:space="preserve"> </w:t>
            </w:r>
            <w:r w:rsidRPr="00B35325">
              <w:rPr>
                <w:rFonts w:ascii="Helvetica" w:hAnsi="Helvetica" w:cs="Helvetica"/>
                <w:color w:val="auto"/>
                <w:sz w:val="21"/>
                <w:szCs w:val="21"/>
              </w:rPr>
              <w:t>9860005836</w:t>
            </w:r>
          </w:p>
          <w:p w14:paraId="07E147F8" w14:textId="77777777" w:rsidR="007C0FD1" w:rsidRPr="00B35325" w:rsidRDefault="007C0FD1" w:rsidP="007C0FD1">
            <w:pPr>
              <w:jc w:val="center"/>
              <w:rPr>
                <w:rFonts w:ascii="Helvetica" w:hAnsi="Helvetica" w:cs="Helvetica"/>
                <w:color w:val="auto"/>
                <w:sz w:val="21"/>
                <w:szCs w:val="21"/>
              </w:rPr>
            </w:pPr>
            <w:r w:rsidRPr="00B35325">
              <w:rPr>
                <w:rFonts w:ascii="Helvetica" w:hAnsi="Helvetica" w:cs="Helvetica"/>
                <w:color w:val="auto"/>
                <w:sz w:val="21"/>
                <w:szCs w:val="21"/>
              </w:rPr>
              <w:t xml:space="preserve">Jorpati </w:t>
            </w:r>
            <w:r w:rsidR="00DB7B07" w:rsidRPr="00B35325">
              <w:rPr>
                <w:rFonts w:ascii="Helvetica" w:hAnsi="Helvetica" w:cs="Helvetica"/>
                <w:color w:val="auto"/>
                <w:sz w:val="21"/>
                <w:szCs w:val="21"/>
              </w:rPr>
              <w:t>-</w:t>
            </w:r>
            <w:r w:rsidRPr="00B35325">
              <w:rPr>
                <w:rFonts w:ascii="Helvetica" w:hAnsi="Helvetica" w:cs="Helvetica"/>
                <w:color w:val="auto"/>
                <w:sz w:val="21"/>
                <w:szCs w:val="21"/>
              </w:rPr>
              <w:t>2, Kathmandu</w:t>
            </w:r>
          </w:p>
          <w:p w14:paraId="6892AB57" w14:textId="77777777" w:rsidR="00692703" w:rsidRPr="00DA0536" w:rsidRDefault="000D1CDD" w:rsidP="00913946">
            <w:pPr>
              <w:pStyle w:val="ContactInfoEmphasis"/>
              <w:contextualSpacing w:val="0"/>
              <w:rPr>
                <w:color w:val="auto"/>
              </w:rPr>
            </w:pPr>
            <w:r w:rsidRPr="00B35325">
              <w:rPr>
                <w:rFonts w:ascii="Helvetica" w:hAnsi="Helvetica" w:cs="Helvetica"/>
                <w:color w:val="auto"/>
                <w:sz w:val="21"/>
                <w:szCs w:val="21"/>
              </w:rPr>
              <w:t>Karkideependra58@gmail.com</w:t>
            </w:r>
            <w:r w:rsidR="00692703" w:rsidRPr="00DA0536">
              <w:rPr>
                <w:color w:val="auto"/>
              </w:rPr>
              <w:t xml:space="preserve"> </w:t>
            </w:r>
          </w:p>
        </w:tc>
      </w:tr>
      <w:tr w:rsidR="003429D7" w:rsidRPr="003429D7" w14:paraId="371A2DF4" w14:textId="77777777" w:rsidTr="00692703">
        <w:tc>
          <w:tcPr>
            <w:tcW w:w="9360" w:type="dxa"/>
            <w:tcMar>
              <w:top w:w="432" w:type="dxa"/>
            </w:tcMar>
          </w:tcPr>
          <w:p w14:paraId="4689FF76" w14:textId="77777777" w:rsidR="001755A8" w:rsidRPr="003429D7" w:rsidRDefault="000D1CDD" w:rsidP="000D1CDD">
            <w:pPr>
              <w:contextualSpacing w:val="0"/>
              <w:jc w:val="both"/>
              <w:rPr>
                <w:rFonts w:ascii="Helvetica" w:hAnsi="Helvetica" w:cs="Times New Roman"/>
                <w:color w:val="auto"/>
                <w:sz w:val="21"/>
                <w:szCs w:val="21"/>
              </w:rPr>
            </w:pPr>
            <w:r w:rsidRPr="003429D7">
              <w:rPr>
                <w:rFonts w:ascii="Helvetica" w:hAnsi="Helvetica" w:cs="Times New Roman"/>
                <w:color w:val="auto"/>
                <w:sz w:val="21"/>
                <w:szCs w:val="21"/>
              </w:rPr>
              <w:t>I have always been an achiever, be it academics or professional life or sports or any other field in my life. I believe in success through dedication and hard work. My motto in life is; if you want something, strive for it and you will achieve it. I enjoy my life to the fullest and love humor a lot. I am a progressive thinker and respect each person's space and value.</w:t>
            </w:r>
          </w:p>
        </w:tc>
      </w:tr>
    </w:tbl>
    <w:p w14:paraId="0261CC8D" w14:textId="77777777" w:rsidR="004E01EB" w:rsidRPr="00DA0536" w:rsidRDefault="000D1CDD" w:rsidP="004E01EB">
      <w:pPr>
        <w:pStyle w:val="Heading1"/>
        <w:rPr>
          <w:color w:val="auto"/>
        </w:rPr>
      </w:pPr>
      <w:sdt>
        <w:sdtPr>
          <w:rPr>
            <w:color w:val="auto"/>
          </w:rPr>
          <w:alias w:val="Experience:"/>
          <w:tag w:val="Experience:"/>
          <w:id w:val="-1983300934"/>
          <w:placeholder>
            <w:docPart w:val="D2A4D23D3D8F40B2AA459918FC56EF02"/>
          </w:placeholder>
          <w:temporary/>
          <w:showingPlcHdr/>
          <w15:appearance w15:val="hidden"/>
        </w:sdtPr>
        <w:sdtContent>
          <w:r w:rsidR="004E01EB" w:rsidRPr="00DA0536">
            <w:rPr>
              <w:color w:val="auto"/>
            </w:rPr>
            <w:t>Experience</w:t>
          </w:r>
        </w:sdtContent>
      </w:sdt>
    </w:p>
    <w:tbl>
      <w:tblPr>
        <w:tblStyle w:val="TableGrid"/>
        <w:tblW w:w="5000" w:type="pct"/>
        <w:tblInd w:w="-38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DA0536" w:rsidRPr="00DA0536" w14:paraId="642A9980" w14:textId="77777777" w:rsidTr="0016648C">
        <w:tc>
          <w:tcPr>
            <w:tcW w:w="9745" w:type="dxa"/>
          </w:tcPr>
          <w:p w14:paraId="7CF0E7B4" w14:textId="77777777" w:rsidR="00DB7B07" w:rsidRPr="003429D7" w:rsidRDefault="003429D7" w:rsidP="003429D7">
            <w:pPr>
              <w:rPr>
                <w:rFonts w:ascii="Helvetica" w:hAnsi="Helvetica"/>
                <w:b/>
                <w:bCs/>
                <w:color w:val="auto"/>
                <w:sz w:val="24"/>
                <w:szCs w:val="24"/>
              </w:rPr>
            </w:pPr>
            <w:r w:rsidRPr="003429D7">
              <w:rPr>
                <w:rFonts w:ascii="Helvetica" w:hAnsi="Helvetica"/>
                <w:b/>
                <w:bCs/>
                <w:color w:val="auto"/>
                <w:sz w:val="24"/>
                <w:szCs w:val="24"/>
              </w:rPr>
              <w:t>March 2018- Till date</w:t>
            </w:r>
          </w:p>
          <w:p w14:paraId="40F5E439" w14:textId="77777777" w:rsidR="001E3120" w:rsidRPr="003429D7" w:rsidRDefault="003429D7" w:rsidP="003429D7">
            <w:pPr>
              <w:rPr>
                <w:rFonts w:ascii="Helvetica" w:hAnsi="Helvetica"/>
                <w:b/>
                <w:bCs/>
                <w:color w:val="auto"/>
                <w:sz w:val="24"/>
                <w:szCs w:val="24"/>
              </w:rPr>
            </w:pPr>
            <w:r w:rsidRPr="003429D7">
              <w:rPr>
                <w:rFonts w:ascii="Helvetica" w:hAnsi="Helvetica"/>
                <w:b/>
                <w:bCs/>
                <w:color w:val="auto"/>
                <w:sz w:val="24"/>
                <w:szCs w:val="24"/>
              </w:rPr>
              <w:t>Junior</w:t>
            </w:r>
            <w:r w:rsidR="00DB7B07" w:rsidRPr="003429D7">
              <w:rPr>
                <w:rFonts w:ascii="Helvetica" w:hAnsi="Helvetica"/>
                <w:b/>
                <w:bCs/>
                <w:color w:val="auto"/>
                <w:sz w:val="24"/>
                <w:szCs w:val="24"/>
              </w:rPr>
              <w:t xml:space="preserve"> J</w:t>
            </w:r>
            <w:r w:rsidRPr="003429D7">
              <w:rPr>
                <w:rFonts w:ascii="Helvetica" w:hAnsi="Helvetica"/>
                <w:b/>
                <w:bCs/>
                <w:color w:val="auto"/>
                <w:sz w:val="24"/>
                <w:szCs w:val="24"/>
              </w:rPr>
              <w:t>ava</w:t>
            </w:r>
            <w:r w:rsidR="00DB7B07" w:rsidRPr="003429D7">
              <w:rPr>
                <w:rFonts w:ascii="Helvetica" w:hAnsi="Helvetica"/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3429D7">
              <w:rPr>
                <w:rFonts w:ascii="Helvetica" w:hAnsi="Helvetica"/>
                <w:b/>
                <w:bCs/>
                <w:color w:val="auto"/>
                <w:sz w:val="24"/>
                <w:szCs w:val="24"/>
              </w:rPr>
              <w:t>Developer, Softech Foundation</w:t>
            </w:r>
          </w:p>
          <w:p w14:paraId="3441249E" w14:textId="77777777" w:rsidR="00DB7B07" w:rsidRPr="00DA0536" w:rsidRDefault="00DB7B07" w:rsidP="00DB7B07">
            <w:pPr>
              <w:pStyle w:val="Heading2"/>
              <w:contextualSpacing w:val="0"/>
              <w:outlineLvl w:val="1"/>
              <w:rPr>
                <w:color w:val="auto"/>
              </w:rPr>
            </w:pPr>
          </w:p>
          <w:p w14:paraId="422686EF" w14:textId="77777777" w:rsidR="00DB7B07" w:rsidRPr="00DA0536" w:rsidRDefault="00DB7B07" w:rsidP="001F3DB1">
            <w:pPr>
              <w:pStyle w:val="public-draftstyledefault-unorderedlistitem"/>
              <w:numPr>
                <w:ilvl w:val="0"/>
                <w:numId w:val="20"/>
              </w:numPr>
              <w:shd w:val="clear" w:color="auto" w:fill="FFFFFF"/>
              <w:spacing w:before="0" w:beforeAutospacing="0" w:after="75" w:afterAutospacing="0"/>
              <w:jc w:val="both"/>
              <w:rPr>
                <w:rFonts w:ascii="Helvetica" w:hAnsi="Helvetica"/>
                <w:sz w:val="21"/>
                <w:szCs w:val="21"/>
              </w:rPr>
            </w:pPr>
            <w:r w:rsidRPr="00DA0536">
              <w:rPr>
                <w:rFonts w:ascii="Helvetica" w:hAnsi="Helvetica"/>
                <w:sz w:val="21"/>
                <w:szCs w:val="21"/>
              </w:rPr>
              <w:t>Working in the project "Mero Palika" in making REST API's using Spring boot framework and has successfully deployed several versions of "Mero Palika".</w:t>
            </w:r>
          </w:p>
          <w:p w14:paraId="5B1347E1" w14:textId="77777777" w:rsidR="00DB7B07" w:rsidRPr="00DA0536" w:rsidRDefault="00DB7B07" w:rsidP="00DB7B07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ind w:left="900"/>
              <w:jc w:val="both"/>
              <w:rPr>
                <w:rFonts w:ascii="Helvetica" w:hAnsi="Helvetica"/>
                <w:sz w:val="21"/>
                <w:szCs w:val="21"/>
              </w:rPr>
            </w:pPr>
          </w:p>
          <w:p w14:paraId="0DB96067" w14:textId="1247D577" w:rsidR="00DB7B07" w:rsidRPr="00DA0536" w:rsidRDefault="00DB7B07" w:rsidP="001F3DB1">
            <w:pPr>
              <w:pStyle w:val="public-draftstyledefault-unorderedlistitem"/>
              <w:numPr>
                <w:ilvl w:val="0"/>
                <w:numId w:val="20"/>
              </w:numPr>
              <w:shd w:val="clear" w:color="auto" w:fill="FFFFFF"/>
              <w:spacing w:before="0" w:beforeAutospacing="0" w:after="75" w:afterAutospacing="0"/>
              <w:rPr>
                <w:rFonts w:ascii="Helvetica" w:hAnsi="Helvetica"/>
                <w:sz w:val="21"/>
                <w:szCs w:val="21"/>
              </w:rPr>
            </w:pPr>
            <w:r w:rsidRPr="00DA0536">
              <w:rPr>
                <w:rFonts w:ascii="Helvetica" w:hAnsi="Helvetica"/>
                <w:sz w:val="21"/>
                <w:szCs w:val="21"/>
              </w:rPr>
              <w:t>Worked in the project "Barcode" in the same role.</w:t>
            </w:r>
          </w:p>
          <w:p w14:paraId="1BB404D8" w14:textId="77777777" w:rsidR="00DB7B07" w:rsidRPr="00DA0536" w:rsidRDefault="00DB7B07" w:rsidP="001D0BF1">
            <w:pPr>
              <w:contextualSpacing w:val="0"/>
              <w:rPr>
                <w:color w:val="auto"/>
              </w:rPr>
            </w:pPr>
          </w:p>
        </w:tc>
      </w:tr>
      <w:tr w:rsidR="00DA0536" w:rsidRPr="00DA0536" w14:paraId="1FD8C47F" w14:textId="77777777" w:rsidTr="0016648C">
        <w:tc>
          <w:tcPr>
            <w:tcW w:w="9745" w:type="dxa"/>
            <w:tcMar>
              <w:top w:w="216" w:type="dxa"/>
            </w:tcMar>
          </w:tcPr>
          <w:p w14:paraId="514FA4D5" w14:textId="77777777" w:rsidR="00DB7B07" w:rsidRPr="003429D7" w:rsidRDefault="003429D7" w:rsidP="003429D7">
            <w:pPr>
              <w:rPr>
                <w:rFonts w:ascii="Helvetica" w:hAnsi="Helvetica"/>
                <w:b/>
                <w:bCs/>
                <w:color w:val="auto"/>
                <w:sz w:val="24"/>
                <w:szCs w:val="24"/>
              </w:rPr>
            </w:pPr>
            <w:r w:rsidRPr="003429D7">
              <w:rPr>
                <w:rFonts w:ascii="Helvetica" w:hAnsi="Helvetica"/>
                <w:b/>
                <w:bCs/>
                <w:color w:val="auto"/>
                <w:sz w:val="24"/>
                <w:szCs w:val="24"/>
              </w:rPr>
              <w:t>August 2017- March 2018</w:t>
            </w:r>
          </w:p>
          <w:p w14:paraId="77735757" w14:textId="77777777" w:rsidR="003429D7" w:rsidRDefault="003429D7" w:rsidP="003429D7">
            <w:pPr>
              <w:rPr>
                <w:rFonts w:ascii="Helvetica" w:hAnsi="Helvetica"/>
                <w:b/>
                <w:bCs/>
                <w:color w:val="auto"/>
                <w:sz w:val="24"/>
                <w:szCs w:val="24"/>
              </w:rPr>
            </w:pPr>
            <w:r w:rsidRPr="003429D7">
              <w:rPr>
                <w:rFonts w:ascii="Helvetica" w:hAnsi="Helvetica"/>
                <w:b/>
                <w:bCs/>
                <w:color w:val="auto"/>
                <w:sz w:val="24"/>
                <w:szCs w:val="24"/>
              </w:rPr>
              <w:t>Java Internship, Texas Imaginology</w:t>
            </w:r>
          </w:p>
          <w:p w14:paraId="1EEAAE40" w14:textId="77777777" w:rsidR="003429D7" w:rsidRPr="003429D7" w:rsidRDefault="003429D7" w:rsidP="003429D7">
            <w:pPr>
              <w:rPr>
                <w:rFonts w:ascii="Helvetica" w:hAnsi="Helvetica"/>
                <w:b/>
                <w:bCs/>
                <w:color w:val="auto"/>
                <w:sz w:val="24"/>
                <w:szCs w:val="24"/>
              </w:rPr>
            </w:pPr>
          </w:p>
          <w:p w14:paraId="223292A1" w14:textId="77777777" w:rsidR="00F61DF9" w:rsidRPr="001F1958" w:rsidRDefault="00DB7B07" w:rsidP="00DB7B07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 w:rsidRPr="00DA0536">
              <w:rPr>
                <w:rFonts w:ascii="Helvetica" w:hAnsi="Helvetica"/>
                <w:color w:val="auto"/>
                <w:sz w:val="21"/>
                <w:szCs w:val="21"/>
                <w:shd w:val="clear" w:color="auto" w:fill="FFFFFF"/>
              </w:rPr>
              <w:t xml:space="preserve">Worked as an intern in Spring </w:t>
            </w:r>
            <w:r w:rsidR="003429D7">
              <w:rPr>
                <w:rFonts w:ascii="Helvetica" w:hAnsi="Helvetica"/>
                <w:color w:val="auto"/>
                <w:sz w:val="21"/>
                <w:szCs w:val="21"/>
                <w:shd w:val="clear" w:color="auto" w:fill="FFFFFF"/>
              </w:rPr>
              <w:t>B</w:t>
            </w:r>
            <w:r w:rsidRPr="00DA0536">
              <w:rPr>
                <w:rFonts w:ascii="Helvetica" w:hAnsi="Helvetica"/>
                <w:color w:val="auto"/>
                <w:sz w:val="21"/>
                <w:szCs w:val="21"/>
                <w:shd w:val="clear" w:color="auto" w:fill="FFFFFF"/>
              </w:rPr>
              <w:t>oot framework to develop college information system "TCIMS".</w:t>
            </w:r>
          </w:p>
          <w:p w14:paraId="25B07F69" w14:textId="77777777" w:rsidR="001F1958" w:rsidRDefault="001F1958" w:rsidP="001F1958">
            <w:pPr>
              <w:rPr>
                <w:color w:val="auto"/>
              </w:rPr>
            </w:pPr>
          </w:p>
          <w:p w14:paraId="574341A7" w14:textId="2456DEDF" w:rsidR="001F1958" w:rsidRDefault="001F1958" w:rsidP="001F1958">
            <w:pPr>
              <w:rPr>
                <w:rFonts w:ascii="Helvetica" w:hAnsi="Helvetic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auto"/>
                <w:sz w:val="24"/>
                <w:szCs w:val="24"/>
              </w:rPr>
              <w:t>Major Project in Bachelor</w:t>
            </w:r>
          </w:p>
          <w:p w14:paraId="33B0DD24" w14:textId="77777777" w:rsidR="001F1958" w:rsidRDefault="001F1958" w:rsidP="001F1958">
            <w:pPr>
              <w:rPr>
                <w:rFonts w:ascii="Helvetica" w:hAnsi="Helvetica"/>
                <w:b/>
                <w:bCs/>
                <w:color w:val="auto"/>
                <w:sz w:val="24"/>
                <w:szCs w:val="24"/>
              </w:rPr>
            </w:pPr>
          </w:p>
          <w:p w14:paraId="4D9FE1F7" w14:textId="55486EA3" w:rsidR="001F1958" w:rsidRPr="0019568B" w:rsidRDefault="001F1958" w:rsidP="001F1958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  <w:b/>
                <w:bCs/>
                <w:color w:val="auto"/>
                <w:sz w:val="21"/>
                <w:szCs w:val="21"/>
              </w:rPr>
            </w:pPr>
            <w:r w:rsidRPr="0019568B">
              <w:rPr>
                <w:rFonts w:ascii="Helvetica" w:hAnsi="Helvetica"/>
                <w:color w:val="auto"/>
                <w:sz w:val="21"/>
                <w:szCs w:val="21"/>
              </w:rPr>
              <w:t>Project name “A-nexus”.</w:t>
            </w:r>
          </w:p>
          <w:p w14:paraId="56C9545B" w14:textId="1C4BF8C4" w:rsidR="001F1958" w:rsidRPr="0019568B" w:rsidRDefault="001F1958" w:rsidP="001F1958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  <w:b/>
                <w:bCs/>
                <w:color w:val="auto"/>
                <w:sz w:val="21"/>
                <w:szCs w:val="21"/>
              </w:rPr>
            </w:pPr>
            <w:r w:rsidRPr="0019568B">
              <w:rPr>
                <w:rFonts w:ascii="Helvetica" w:hAnsi="Helvetica"/>
                <w:color w:val="auto"/>
                <w:sz w:val="21"/>
                <w:szCs w:val="21"/>
              </w:rPr>
              <w:t>A scheduling application, both web and mobile.</w:t>
            </w:r>
          </w:p>
          <w:p w14:paraId="459A9F47" w14:textId="1436DCB6" w:rsidR="001F1958" w:rsidRPr="0019568B" w:rsidRDefault="001F1958" w:rsidP="001F1958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  <w:color w:val="auto"/>
                <w:sz w:val="21"/>
                <w:szCs w:val="21"/>
              </w:rPr>
            </w:pPr>
            <w:r w:rsidRPr="0019568B">
              <w:rPr>
                <w:rFonts w:ascii="Helvetica" w:hAnsi="Helvetica"/>
                <w:color w:val="auto"/>
                <w:sz w:val="21"/>
                <w:szCs w:val="21"/>
              </w:rPr>
              <w:t xml:space="preserve">My role: </w:t>
            </w:r>
            <w:r w:rsidR="00873B31" w:rsidRPr="0019568B">
              <w:rPr>
                <w:rFonts w:ascii="Helvetica" w:hAnsi="Helvetica"/>
                <w:color w:val="auto"/>
                <w:sz w:val="21"/>
                <w:szCs w:val="21"/>
              </w:rPr>
              <w:t>m</w:t>
            </w:r>
            <w:r w:rsidRPr="0019568B">
              <w:rPr>
                <w:rFonts w:ascii="Helvetica" w:hAnsi="Helvetica"/>
                <w:color w:val="auto"/>
                <w:sz w:val="21"/>
                <w:szCs w:val="21"/>
              </w:rPr>
              <w:t>aking REST API, Front end-angular.</w:t>
            </w:r>
          </w:p>
          <w:p w14:paraId="2C2B9AA7" w14:textId="71AD700C" w:rsidR="001F1958" w:rsidRPr="001F1958" w:rsidRDefault="001F1958" w:rsidP="001F1958">
            <w:pPr>
              <w:rPr>
                <w:color w:val="auto"/>
              </w:rPr>
            </w:pPr>
          </w:p>
        </w:tc>
      </w:tr>
    </w:tbl>
    <w:sdt>
      <w:sdtPr>
        <w:rPr>
          <w:color w:val="auto"/>
        </w:rPr>
        <w:alias w:val="Education:"/>
        <w:tag w:val="Education:"/>
        <w:id w:val="-1908763273"/>
        <w:placeholder>
          <w:docPart w:val="4B4802D4D0034173A9E1AD586D54E627"/>
        </w:placeholder>
        <w:temporary/>
        <w:showingPlcHdr/>
        <w15:appearance w15:val="hidden"/>
      </w:sdtPr>
      <w:sdtContent>
        <w:p w14:paraId="59F70F15" w14:textId="77777777" w:rsidR="00DA59AA" w:rsidRPr="00DA0536" w:rsidRDefault="00DA59AA" w:rsidP="0097790C">
          <w:pPr>
            <w:pStyle w:val="Heading1"/>
            <w:rPr>
              <w:color w:val="auto"/>
            </w:rPr>
          </w:pPr>
          <w:r w:rsidRPr="00DA0536">
            <w:rPr>
              <w:color w:val="auto"/>
            </w:rPr>
            <w:t>Education</w:t>
          </w:r>
        </w:p>
      </w:sdtContent>
    </w:sdt>
    <w:tbl>
      <w:tblPr>
        <w:tblStyle w:val="TableGrid"/>
        <w:tblW w:w="5048" w:type="pct"/>
        <w:tblInd w:w="-47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427"/>
      </w:tblGrid>
      <w:tr w:rsidR="00DA0536" w:rsidRPr="00DA0536" w14:paraId="36389F63" w14:textId="77777777" w:rsidTr="0016648C">
        <w:tc>
          <w:tcPr>
            <w:tcW w:w="9427" w:type="dxa"/>
          </w:tcPr>
          <w:p w14:paraId="760A7563" w14:textId="77777777" w:rsidR="001D0BF1" w:rsidRPr="003429D7" w:rsidRDefault="001D0BF1" w:rsidP="001D0BF1">
            <w:pPr>
              <w:pStyle w:val="Heading3"/>
              <w:contextualSpacing w:val="0"/>
              <w:outlineLvl w:val="2"/>
              <w:rPr>
                <w:rFonts w:ascii="Helvetica" w:hAnsi="Helvetica"/>
                <w:color w:val="auto"/>
                <w:sz w:val="24"/>
              </w:rPr>
            </w:pPr>
          </w:p>
          <w:p w14:paraId="0A46523A" w14:textId="77777777" w:rsidR="00DA0536" w:rsidRPr="003429D7" w:rsidRDefault="00DA0536" w:rsidP="00DA0536">
            <w:pPr>
              <w:rPr>
                <w:rFonts w:ascii="Helvetica" w:hAnsi="Helvetica"/>
                <w:b/>
                <w:bCs/>
                <w:color w:val="auto"/>
                <w:sz w:val="24"/>
                <w:szCs w:val="24"/>
              </w:rPr>
            </w:pPr>
            <w:r w:rsidRPr="003429D7">
              <w:rPr>
                <w:rFonts w:ascii="Helvetica" w:hAnsi="Helvetica"/>
                <w:b/>
                <w:bCs/>
                <w:color w:val="auto"/>
                <w:sz w:val="24"/>
                <w:szCs w:val="24"/>
              </w:rPr>
              <w:t>Texas International College | Battisputtali, Kathmandu</w:t>
            </w:r>
          </w:p>
          <w:p w14:paraId="46CD26E7" w14:textId="77777777" w:rsidR="00DA0536" w:rsidRPr="003429D7" w:rsidRDefault="00DA0536" w:rsidP="00DA0536">
            <w:pPr>
              <w:rPr>
                <w:rFonts w:ascii="Helvetica" w:hAnsi="Helvetica"/>
                <w:color w:val="auto"/>
                <w:sz w:val="24"/>
                <w:szCs w:val="24"/>
              </w:rPr>
            </w:pPr>
            <w:r w:rsidRPr="003429D7">
              <w:rPr>
                <w:rFonts w:ascii="Helvetica" w:hAnsi="Helvetica"/>
                <w:color w:val="auto"/>
                <w:sz w:val="24"/>
                <w:szCs w:val="24"/>
              </w:rPr>
              <w:t>Bachelor of Science in Computer Science and Information Technology (BSc CSIT)</w:t>
            </w:r>
          </w:p>
          <w:p w14:paraId="475A4FB9" w14:textId="77777777" w:rsidR="00DA0536" w:rsidRPr="003429D7" w:rsidRDefault="00DA0536" w:rsidP="00DA0536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  <w:color w:val="auto"/>
                <w:sz w:val="21"/>
                <w:szCs w:val="21"/>
              </w:rPr>
            </w:pPr>
            <w:r w:rsidRPr="003429D7">
              <w:rPr>
                <w:rFonts w:ascii="Helvetica" w:hAnsi="Helvetica"/>
                <w:color w:val="auto"/>
                <w:sz w:val="21"/>
                <w:szCs w:val="21"/>
              </w:rPr>
              <w:t>Tribhuvan University, Nepal</w:t>
            </w:r>
          </w:p>
          <w:p w14:paraId="6EB143F2" w14:textId="77777777" w:rsidR="00DA0536" w:rsidRPr="003429D7" w:rsidRDefault="00DA0536" w:rsidP="00DA0536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  <w:color w:val="auto"/>
                <w:sz w:val="21"/>
                <w:szCs w:val="21"/>
              </w:rPr>
            </w:pPr>
            <w:r w:rsidRPr="003429D7">
              <w:rPr>
                <w:rFonts w:ascii="Helvetica" w:hAnsi="Helvetica"/>
                <w:color w:val="auto"/>
                <w:sz w:val="21"/>
                <w:szCs w:val="21"/>
              </w:rPr>
              <w:t>Running 8</w:t>
            </w:r>
            <w:r w:rsidRPr="003429D7">
              <w:rPr>
                <w:rFonts w:ascii="Helvetica" w:hAnsi="Helvetica"/>
                <w:color w:val="auto"/>
                <w:sz w:val="21"/>
                <w:szCs w:val="21"/>
                <w:vertAlign w:val="superscript"/>
              </w:rPr>
              <w:t>th</w:t>
            </w:r>
            <w:r w:rsidRPr="003429D7">
              <w:rPr>
                <w:rFonts w:ascii="Helvetica" w:hAnsi="Helvetica"/>
                <w:color w:val="auto"/>
                <w:sz w:val="21"/>
                <w:szCs w:val="21"/>
              </w:rPr>
              <w:t xml:space="preserve"> semester.</w:t>
            </w:r>
          </w:p>
          <w:p w14:paraId="21888FA8" w14:textId="77777777" w:rsidR="00DA0536" w:rsidRPr="003429D7" w:rsidRDefault="00DA0536" w:rsidP="00DA0536">
            <w:pPr>
              <w:pStyle w:val="ListParagraph"/>
              <w:rPr>
                <w:rFonts w:ascii="Helvetica" w:hAnsi="Helvetica"/>
                <w:color w:val="auto"/>
              </w:rPr>
            </w:pPr>
          </w:p>
          <w:p w14:paraId="0EFBD383" w14:textId="77777777" w:rsidR="00DA0536" w:rsidRPr="003429D7" w:rsidRDefault="00DA0536" w:rsidP="00DA0536">
            <w:pPr>
              <w:rPr>
                <w:rFonts w:ascii="Helvetica" w:hAnsi="Helvetica"/>
                <w:b/>
                <w:bCs/>
                <w:color w:val="auto"/>
                <w:sz w:val="24"/>
                <w:szCs w:val="24"/>
              </w:rPr>
            </w:pPr>
            <w:r w:rsidRPr="003429D7">
              <w:rPr>
                <w:rFonts w:ascii="Helvetica" w:hAnsi="Helvetica"/>
                <w:b/>
                <w:bCs/>
                <w:color w:val="auto"/>
                <w:sz w:val="24"/>
                <w:szCs w:val="24"/>
              </w:rPr>
              <w:t>Golden Gate International College | Battisputtali</w:t>
            </w:r>
          </w:p>
          <w:p w14:paraId="6DEDF3E5" w14:textId="77777777" w:rsidR="00DA0536" w:rsidRPr="003429D7" w:rsidRDefault="00DA0536" w:rsidP="00DA0536">
            <w:pPr>
              <w:rPr>
                <w:rFonts w:ascii="Helvetica" w:hAnsi="Helvetica"/>
                <w:color w:val="auto"/>
                <w:sz w:val="24"/>
                <w:szCs w:val="24"/>
              </w:rPr>
            </w:pPr>
            <w:r w:rsidRPr="003429D7">
              <w:rPr>
                <w:rFonts w:ascii="Helvetica" w:hAnsi="Helvetica"/>
                <w:color w:val="auto"/>
                <w:sz w:val="24"/>
                <w:szCs w:val="24"/>
              </w:rPr>
              <w:t>+2 in Science (Math Major), from July 2012-June 2014</w:t>
            </w:r>
          </w:p>
          <w:p w14:paraId="5CB297F1" w14:textId="77777777" w:rsidR="00DA0536" w:rsidRPr="003429D7" w:rsidRDefault="00DA0536" w:rsidP="00DA0536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  <w:color w:val="auto"/>
                <w:sz w:val="21"/>
                <w:szCs w:val="21"/>
              </w:rPr>
            </w:pPr>
            <w:r w:rsidRPr="003429D7">
              <w:rPr>
                <w:rFonts w:ascii="Helvetica" w:hAnsi="Helvetica"/>
                <w:color w:val="auto"/>
                <w:sz w:val="21"/>
                <w:szCs w:val="21"/>
              </w:rPr>
              <w:t>Higher Secondary Education Board, Nepal.</w:t>
            </w:r>
          </w:p>
          <w:p w14:paraId="4A7BED37" w14:textId="77777777" w:rsidR="00DA0536" w:rsidRPr="003429D7" w:rsidRDefault="00DA0536" w:rsidP="00DA0536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  <w:color w:val="auto"/>
                <w:sz w:val="21"/>
                <w:szCs w:val="21"/>
              </w:rPr>
            </w:pPr>
            <w:r w:rsidRPr="003429D7">
              <w:rPr>
                <w:rFonts w:ascii="Helvetica" w:hAnsi="Helvetica"/>
                <w:color w:val="auto"/>
                <w:sz w:val="21"/>
                <w:szCs w:val="21"/>
              </w:rPr>
              <w:t>Passed with Distinction (79 %).</w:t>
            </w:r>
          </w:p>
          <w:p w14:paraId="6378BC16" w14:textId="77777777" w:rsidR="00DA0536" w:rsidRPr="003429D7" w:rsidRDefault="00DA0536" w:rsidP="00DA0536">
            <w:pPr>
              <w:rPr>
                <w:rFonts w:ascii="Helvetica" w:hAnsi="Helvetica"/>
                <w:color w:val="auto"/>
                <w:sz w:val="32"/>
                <w:szCs w:val="32"/>
              </w:rPr>
            </w:pPr>
          </w:p>
          <w:p w14:paraId="29D48B4F" w14:textId="77777777" w:rsidR="00DB7B07" w:rsidRPr="003429D7" w:rsidRDefault="00DB7B07" w:rsidP="00DB7B07">
            <w:pPr>
              <w:rPr>
                <w:rFonts w:ascii="Helvetica" w:hAnsi="Helvetica"/>
                <w:b/>
                <w:bCs/>
                <w:color w:val="auto"/>
                <w:sz w:val="24"/>
                <w:szCs w:val="24"/>
              </w:rPr>
            </w:pPr>
            <w:r w:rsidRPr="003429D7">
              <w:rPr>
                <w:rFonts w:ascii="Helvetica" w:hAnsi="Helvetica"/>
                <w:b/>
                <w:bCs/>
                <w:color w:val="auto"/>
                <w:sz w:val="24"/>
                <w:szCs w:val="24"/>
              </w:rPr>
              <w:t>Manakamana Higher Secondary school |Dakshindhoka, Gokarna</w:t>
            </w:r>
          </w:p>
          <w:p w14:paraId="121BD0F1" w14:textId="7C1094E5" w:rsidR="00DA0536" w:rsidRPr="0019568B" w:rsidRDefault="00DA0536" w:rsidP="00DB7B07">
            <w:pPr>
              <w:rPr>
                <w:rFonts w:ascii="Helvetica" w:hAnsi="Helvetica"/>
                <w:color w:val="auto"/>
                <w:sz w:val="26"/>
                <w:szCs w:val="26"/>
              </w:rPr>
            </w:pPr>
            <w:r w:rsidRPr="003429D7">
              <w:rPr>
                <w:rFonts w:ascii="Helvetica" w:hAnsi="Helvetica"/>
                <w:color w:val="auto"/>
                <w:sz w:val="26"/>
                <w:szCs w:val="26"/>
              </w:rPr>
              <w:t>School Leaving certificate (SLC)- April 2002-June 2012</w:t>
            </w:r>
          </w:p>
          <w:p w14:paraId="502B61B3" w14:textId="77777777" w:rsidR="00DA0536" w:rsidRPr="0019568B" w:rsidRDefault="00DA0536" w:rsidP="00DB7B07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  <w:color w:val="auto"/>
                <w:sz w:val="21"/>
                <w:szCs w:val="21"/>
              </w:rPr>
            </w:pPr>
            <w:r w:rsidRPr="0019568B">
              <w:rPr>
                <w:rFonts w:ascii="Helvetica" w:hAnsi="Helvetica"/>
                <w:color w:val="auto"/>
                <w:sz w:val="21"/>
                <w:szCs w:val="21"/>
              </w:rPr>
              <w:t>Ministry of Education, Nepal</w:t>
            </w:r>
          </w:p>
          <w:p w14:paraId="2B4FFA0D" w14:textId="77777777" w:rsidR="007538DC" w:rsidRPr="00DA0536" w:rsidRDefault="00DB7B07" w:rsidP="00DB7B07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 w:rsidRPr="0019568B">
              <w:rPr>
                <w:rFonts w:ascii="Helvetica" w:hAnsi="Helvetica"/>
                <w:color w:val="auto"/>
                <w:sz w:val="21"/>
                <w:szCs w:val="21"/>
              </w:rPr>
              <w:t>Passed with Distinction (88 %)</w:t>
            </w:r>
          </w:p>
        </w:tc>
      </w:tr>
      <w:tr w:rsidR="00DA0536" w:rsidRPr="00DA0536" w14:paraId="0FCFE8BD" w14:textId="77777777" w:rsidTr="0016648C">
        <w:trPr>
          <w:trHeight w:val="80"/>
        </w:trPr>
        <w:tc>
          <w:tcPr>
            <w:tcW w:w="9427" w:type="dxa"/>
          </w:tcPr>
          <w:p w14:paraId="35476A90" w14:textId="77777777" w:rsidR="00DA0536" w:rsidRPr="00DA0536" w:rsidRDefault="00DA0536" w:rsidP="001D0BF1">
            <w:pPr>
              <w:pStyle w:val="Heading3"/>
              <w:outlineLvl w:val="2"/>
              <w:rPr>
                <w:color w:val="auto"/>
              </w:rPr>
            </w:pPr>
          </w:p>
        </w:tc>
      </w:tr>
      <w:tr w:rsidR="00DA0536" w:rsidRPr="00DA0536" w14:paraId="0F42F353" w14:textId="77777777" w:rsidTr="0016648C">
        <w:trPr>
          <w:trHeight w:val="14"/>
        </w:trPr>
        <w:tc>
          <w:tcPr>
            <w:tcW w:w="9427" w:type="dxa"/>
            <w:tcMar>
              <w:top w:w="216" w:type="dxa"/>
            </w:tcMar>
          </w:tcPr>
          <w:p w14:paraId="362046A5" w14:textId="77777777" w:rsidR="00DA0536" w:rsidRPr="00DA0536" w:rsidRDefault="00DA0536" w:rsidP="00DA0536">
            <w:pPr>
              <w:rPr>
                <w:color w:val="auto"/>
              </w:rPr>
            </w:pPr>
          </w:p>
        </w:tc>
      </w:tr>
    </w:tbl>
    <w:p w14:paraId="167D604A" w14:textId="77777777" w:rsidR="00486277" w:rsidRPr="00DA0536" w:rsidRDefault="003429D7" w:rsidP="00486277">
      <w:pPr>
        <w:pStyle w:val="Heading1"/>
        <w:rPr>
          <w:color w:val="auto"/>
        </w:rPr>
      </w:pPr>
      <w:r>
        <w:rPr>
          <w:color w:val="auto"/>
        </w:rPr>
        <w:t>Training and Skills</w:t>
      </w:r>
    </w:p>
    <w:p w14:paraId="62E3C601" w14:textId="77777777" w:rsidR="003429D7" w:rsidRPr="0016648C" w:rsidRDefault="003429D7" w:rsidP="003429D7">
      <w:pPr>
        <w:pStyle w:val="ListParagraph"/>
        <w:numPr>
          <w:ilvl w:val="0"/>
          <w:numId w:val="17"/>
        </w:numPr>
        <w:spacing w:after="200" w:line="276" w:lineRule="auto"/>
        <w:rPr>
          <w:rFonts w:ascii="Helvetica" w:hAnsi="Helvetica" w:cs="Helvetica"/>
          <w:color w:val="auto"/>
          <w:sz w:val="21"/>
          <w:szCs w:val="21"/>
        </w:rPr>
      </w:pPr>
      <w:r w:rsidRPr="0016648C">
        <w:rPr>
          <w:rFonts w:ascii="Helvetica" w:hAnsi="Helvetica" w:cs="Helvetica"/>
          <w:color w:val="auto"/>
          <w:sz w:val="21"/>
          <w:szCs w:val="21"/>
        </w:rPr>
        <w:t>Attended 3 months training of Advance Java Programming at Texas International College.</w:t>
      </w:r>
    </w:p>
    <w:p w14:paraId="57300D5F" w14:textId="77777777" w:rsidR="003429D7" w:rsidRPr="0016648C" w:rsidRDefault="003429D7" w:rsidP="003429D7">
      <w:pPr>
        <w:pStyle w:val="ListParagraph"/>
        <w:numPr>
          <w:ilvl w:val="0"/>
          <w:numId w:val="17"/>
        </w:numPr>
        <w:spacing w:after="200" w:line="276" w:lineRule="auto"/>
        <w:rPr>
          <w:rFonts w:ascii="Helvetica" w:hAnsi="Helvetica" w:cs="Helvetica"/>
          <w:color w:val="auto"/>
          <w:sz w:val="21"/>
          <w:szCs w:val="21"/>
        </w:rPr>
      </w:pPr>
      <w:r w:rsidRPr="0016648C">
        <w:rPr>
          <w:rFonts w:ascii="Helvetica" w:hAnsi="Helvetica" w:cs="Helvetica"/>
          <w:color w:val="auto"/>
          <w:sz w:val="21"/>
          <w:szCs w:val="21"/>
        </w:rPr>
        <w:t>Participated in 7 weeks workshop on Pre-Accelerator training organized by Microsoft Innovation Centre Nepal.</w:t>
      </w:r>
    </w:p>
    <w:p w14:paraId="697DDCC3" w14:textId="77777777" w:rsidR="003429D7" w:rsidRPr="0016648C" w:rsidRDefault="003429D7" w:rsidP="003429D7">
      <w:pPr>
        <w:pStyle w:val="ListParagraph"/>
        <w:numPr>
          <w:ilvl w:val="0"/>
          <w:numId w:val="17"/>
        </w:numPr>
        <w:spacing w:after="200" w:line="276" w:lineRule="auto"/>
        <w:rPr>
          <w:rFonts w:ascii="Helvetica" w:hAnsi="Helvetica" w:cs="Helvetica"/>
          <w:color w:val="auto"/>
          <w:sz w:val="21"/>
          <w:szCs w:val="21"/>
        </w:rPr>
      </w:pPr>
      <w:r w:rsidRPr="0016648C">
        <w:rPr>
          <w:rFonts w:ascii="Helvetica" w:hAnsi="Helvetica" w:cs="Helvetica"/>
          <w:color w:val="auto"/>
          <w:sz w:val="21"/>
          <w:szCs w:val="21"/>
        </w:rPr>
        <w:t>Attended 2 weeks of workshop on Angular.</w:t>
      </w:r>
    </w:p>
    <w:p w14:paraId="1C8B0A38" w14:textId="77777777" w:rsidR="003429D7" w:rsidRPr="0016648C" w:rsidRDefault="003429D7" w:rsidP="003429D7">
      <w:pPr>
        <w:pStyle w:val="ListParagraph"/>
        <w:numPr>
          <w:ilvl w:val="0"/>
          <w:numId w:val="17"/>
        </w:numPr>
        <w:spacing w:after="200" w:line="276" w:lineRule="auto"/>
        <w:rPr>
          <w:rFonts w:ascii="Helvetica" w:hAnsi="Helvetica" w:cs="Helvetica"/>
          <w:color w:val="auto"/>
          <w:sz w:val="21"/>
          <w:szCs w:val="21"/>
        </w:rPr>
      </w:pPr>
      <w:r w:rsidRPr="0016648C">
        <w:rPr>
          <w:rFonts w:ascii="Helvetica" w:hAnsi="Helvetica" w:cs="Helvetica"/>
          <w:color w:val="auto"/>
          <w:sz w:val="21"/>
          <w:szCs w:val="21"/>
        </w:rPr>
        <w:t>Attended two days of Ethical Hacking seminar.</w:t>
      </w:r>
    </w:p>
    <w:p w14:paraId="1D13D6F8" w14:textId="77777777" w:rsidR="003429D7" w:rsidRPr="0016648C" w:rsidRDefault="003429D7" w:rsidP="003429D7">
      <w:pPr>
        <w:pStyle w:val="ListParagraph"/>
        <w:numPr>
          <w:ilvl w:val="0"/>
          <w:numId w:val="17"/>
        </w:numPr>
        <w:spacing w:after="200" w:line="276" w:lineRule="auto"/>
        <w:rPr>
          <w:rFonts w:ascii="Helvetica" w:hAnsi="Helvetica" w:cs="Helvetica"/>
          <w:color w:val="auto"/>
          <w:sz w:val="21"/>
          <w:szCs w:val="21"/>
        </w:rPr>
      </w:pPr>
      <w:r w:rsidRPr="0016648C">
        <w:rPr>
          <w:rFonts w:ascii="Helvetica" w:hAnsi="Helvetica" w:cs="Helvetica"/>
          <w:color w:val="auto"/>
          <w:sz w:val="21"/>
          <w:szCs w:val="21"/>
        </w:rPr>
        <w:t xml:space="preserve">Finalist of Seed Star 2017 idea pitching competition. </w:t>
      </w:r>
    </w:p>
    <w:p w14:paraId="1D2AACA8" w14:textId="77777777" w:rsidR="00AD782D" w:rsidRPr="00DA0536" w:rsidRDefault="003429D7" w:rsidP="0062312F">
      <w:pPr>
        <w:pStyle w:val="Heading1"/>
        <w:rPr>
          <w:color w:val="auto"/>
        </w:rPr>
      </w:pPr>
      <w:r>
        <w:rPr>
          <w:color w:val="auto"/>
        </w:rPr>
        <w:t>Technology Summary</w:t>
      </w:r>
    </w:p>
    <w:p w14:paraId="092E643A" w14:textId="77777777" w:rsidR="003429D7" w:rsidRPr="0016648C" w:rsidRDefault="003429D7" w:rsidP="003429D7">
      <w:pPr>
        <w:pStyle w:val="ListParagraph"/>
        <w:numPr>
          <w:ilvl w:val="0"/>
          <w:numId w:val="18"/>
        </w:numPr>
        <w:rPr>
          <w:rFonts w:ascii="Helvetica" w:hAnsi="Helvetica" w:cs="Helvetica"/>
          <w:color w:val="auto"/>
          <w:sz w:val="21"/>
          <w:szCs w:val="21"/>
        </w:rPr>
      </w:pPr>
      <w:r w:rsidRPr="0016648C">
        <w:rPr>
          <w:rFonts w:ascii="Helvetica" w:hAnsi="Helvetica" w:cs="Helvetica"/>
          <w:color w:val="auto"/>
          <w:sz w:val="21"/>
          <w:szCs w:val="21"/>
        </w:rPr>
        <w:t>Programming: Java, C++, C, PHP, DHTML, CSS, XML, JavaScript</w:t>
      </w:r>
    </w:p>
    <w:p w14:paraId="53C7CB94" w14:textId="77777777" w:rsidR="003429D7" w:rsidRPr="0016648C" w:rsidRDefault="003429D7" w:rsidP="003429D7">
      <w:pPr>
        <w:pStyle w:val="ListParagraph"/>
        <w:numPr>
          <w:ilvl w:val="0"/>
          <w:numId w:val="18"/>
        </w:numPr>
        <w:rPr>
          <w:rFonts w:ascii="Helvetica" w:hAnsi="Helvetica" w:cs="Helvetica"/>
          <w:color w:val="auto"/>
          <w:sz w:val="21"/>
          <w:szCs w:val="21"/>
        </w:rPr>
      </w:pPr>
      <w:r w:rsidRPr="0016648C">
        <w:rPr>
          <w:rFonts w:ascii="Helvetica" w:hAnsi="Helvetica" w:cs="Helvetica"/>
          <w:color w:val="auto"/>
          <w:sz w:val="21"/>
          <w:szCs w:val="21"/>
        </w:rPr>
        <w:t>Software: MS Office Suite (Word, Excel, PowerPoint), MySQL, Oracle</w:t>
      </w:r>
    </w:p>
    <w:p w14:paraId="32D9C3AF" w14:textId="77777777" w:rsidR="003429D7" w:rsidRPr="0016648C" w:rsidRDefault="003429D7" w:rsidP="003429D7">
      <w:pPr>
        <w:pStyle w:val="ListParagraph"/>
        <w:numPr>
          <w:ilvl w:val="0"/>
          <w:numId w:val="18"/>
        </w:numPr>
        <w:rPr>
          <w:rFonts w:ascii="Helvetica" w:hAnsi="Helvetica" w:cs="Helvetica"/>
          <w:color w:val="auto"/>
          <w:sz w:val="21"/>
          <w:szCs w:val="21"/>
        </w:rPr>
      </w:pPr>
      <w:r w:rsidRPr="0016648C">
        <w:rPr>
          <w:rFonts w:ascii="Helvetica" w:hAnsi="Helvetica" w:cs="Helvetica"/>
          <w:color w:val="auto"/>
          <w:sz w:val="21"/>
          <w:szCs w:val="21"/>
        </w:rPr>
        <w:t>Systems: Windows, Linux</w:t>
      </w:r>
    </w:p>
    <w:p w14:paraId="6734DF06" w14:textId="77777777" w:rsidR="003429D7" w:rsidRDefault="003429D7" w:rsidP="003429D7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725CC9D6" w14:textId="77777777" w:rsidR="003429D7" w:rsidRDefault="003429D7" w:rsidP="003429D7">
      <w:pPr>
        <w:rPr>
          <w:rFonts w:asciiTheme="majorHAnsi" w:hAnsiTheme="majorHAnsi" w:cs="Times New Roman"/>
          <w:b/>
          <w:bCs/>
          <w:color w:val="auto"/>
          <w:sz w:val="28"/>
          <w:szCs w:val="28"/>
        </w:rPr>
      </w:pPr>
      <w:r w:rsidRPr="003429D7">
        <w:rPr>
          <w:rFonts w:asciiTheme="majorHAnsi" w:hAnsiTheme="majorHAnsi" w:cs="Times New Roman"/>
          <w:b/>
          <w:bCs/>
          <w:color w:val="auto"/>
          <w:sz w:val="28"/>
          <w:szCs w:val="28"/>
        </w:rPr>
        <w:t>REFERENCE</w:t>
      </w:r>
    </w:p>
    <w:p w14:paraId="6CB7FCB8" w14:textId="77777777" w:rsidR="003429D7" w:rsidRPr="0016648C" w:rsidRDefault="003429D7" w:rsidP="003429D7">
      <w:pPr>
        <w:rPr>
          <w:rFonts w:ascii="Helvetica" w:hAnsi="Helvetica" w:cs="Helvetica"/>
          <w:b/>
          <w:bCs/>
          <w:color w:val="auto"/>
          <w:sz w:val="21"/>
          <w:szCs w:val="21"/>
        </w:rPr>
      </w:pPr>
    </w:p>
    <w:p w14:paraId="696700EC" w14:textId="77777777" w:rsidR="003429D7" w:rsidRPr="0016648C" w:rsidRDefault="003429D7" w:rsidP="003429D7">
      <w:pPr>
        <w:pStyle w:val="ListParagraph"/>
        <w:numPr>
          <w:ilvl w:val="0"/>
          <w:numId w:val="19"/>
        </w:numPr>
        <w:spacing w:line="276" w:lineRule="auto"/>
        <w:ind w:left="418"/>
        <w:rPr>
          <w:rFonts w:ascii="Helvetica" w:hAnsi="Helvetica" w:cs="Helvetica"/>
          <w:bCs/>
          <w:color w:val="auto"/>
          <w:sz w:val="21"/>
          <w:szCs w:val="21"/>
        </w:rPr>
      </w:pPr>
      <w:r w:rsidRPr="0016648C">
        <w:rPr>
          <w:rFonts w:ascii="Helvetica" w:hAnsi="Helvetica" w:cs="Helvetica"/>
          <w:bCs/>
          <w:color w:val="auto"/>
          <w:sz w:val="21"/>
          <w:szCs w:val="21"/>
        </w:rPr>
        <w:t>Mr. Madhav Subedhi</w:t>
      </w:r>
    </w:p>
    <w:p w14:paraId="2F9B5519" w14:textId="77777777" w:rsidR="003429D7" w:rsidRPr="0016648C" w:rsidRDefault="003429D7" w:rsidP="003429D7">
      <w:pPr>
        <w:ind w:left="418"/>
        <w:rPr>
          <w:rFonts w:ascii="Helvetica" w:hAnsi="Helvetica" w:cs="Helvetica"/>
          <w:bCs/>
          <w:color w:val="auto"/>
          <w:sz w:val="21"/>
          <w:szCs w:val="21"/>
        </w:rPr>
      </w:pPr>
      <w:r w:rsidRPr="0016648C">
        <w:rPr>
          <w:rFonts w:ascii="Helvetica" w:hAnsi="Helvetica" w:cs="Helvetica"/>
          <w:bCs/>
          <w:color w:val="auto"/>
          <w:sz w:val="21"/>
          <w:szCs w:val="21"/>
        </w:rPr>
        <w:t>Leapfrog Technology</w:t>
      </w:r>
    </w:p>
    <w:p w14:paraId="751C611E" w14:textId="77777777" w:rsidR="003429D7" w:rsidRPr="0016648C" w:rsidRDefault="003429D7" w:rsidP="003429D7">
      <w:pPr>
        <w:ind w:left="418"/>
        <w:rPr>
          <w:rFonts w:ascii="Helvetica" w:hAnsi="Helvetica" w:cs="Helvetica"/>
          <w:bCs/>
          <w:color w:val="auto"/>
          <w:sz w:val="21"/>
          <w:szCs w:val="21"/>
        </w:rPr>
      </w:pPr>
      <w:r w:rsidRPr="0016648C">
        <w:rPr>
          <w:rFonts w:ascii="Helvetica" w:hAnsi="Helvetica" w:cs="Helvetica"/>
          <w:bCs/>
          <w:color w:val="auto"/>
          <w:sz w:val="21"/>
          <w:szCs w:val="21"/>
        </w:rPr>
        <w:t>madhavsubedhi@gmail.com</w:t>
      </w:r>
    </w:p>
    <w:p w14:paraId="5CC6AF36" w14:textId="77777777" w:rsidR="003429D7" w:rsidRPr="0016648C" w:rsidRDefault="003429D7" w:rsidP="003429D7">
      <w:pPr>
        <w:ind w:left="418"/>
        <w:rPr>
          <w:rFonts w:ascii="Helvetica" w:hAnsi="Helvetica" w:cs="Helvetica"/>
          <w:bCs/>
          <w:color w:val="auto"/>
          <w:sz w:val="21"/>
          <w:szCs w:val="21"/>
        </w:rPr>
      </w:pPr>
      <w:r w:rsidRPr="0016648C">
        <w:rPr>
          <w:rFonts w:ascii="Helvetica" w:hAnsi="Helvetica" w:cs="Helvetica"/>
          <w:bCs/>
          <w:color w:val="auto"/>
          <w:sz w:val="21"/>
          <w:szCs w:val="21"/>
        </w:rPr>
        <w:t>9851084149</w:t>
      </w:r>
    </w:p>
    <w:p w14:paraId="4D3C9970" w14:textId="77777777" w:rsidR="003429D7" w:rsidRPr="0016648C" w:rsidRDefault="003429D7" w:rsidP="003429D7">
      <w:pPr>
        <w:ind w:left="418"/>
        <w:rPr>
          <w:rFonts w:ascii="Helvetica" w:hAnsi="Helvetica" w:cs="Helvetica"/>
          <w:bCs/>
          <w:color w:val="auto"/>
          <w:sz w:val="21"/>
          <w:szCs w:val="21"/>
        </w:rPr>
      </w:pPr>
    </w:p>
    <w:p w14:paraId="28D729F7" w14:textId="77777777" w:rsidR="003429D7" w:rsidRPr="0016648C" w:rsidRDefault="003429D7" w:rsidP="003429D7">
      <w:pPr>
        <w:pStyle w:val="ListParagraph"/>
        <w:numPr>
          <w:ilvl w:val="0"/>
          <w:numId w:val="19"/>
        </w:numPr>
        <w:spacing w:after="200" w:line="276" w:lineRule="auto"/>
        <w:rPr>
          <w:rFonts w:ascii="Helvetica" w:hAnsi="Helvetica" w:cs="Helvetica"/>
          <w:color w:val="auto"/>
          <w:sz w:val="21"/>
          <w:szCs w:val="21"/>
        </w:rPr>
      </w:pPr>
      <w:r w:rsidRPr="0016648C">
        <w:rPr>
          <w:rFonts w:ascii="Helvetica" w:hAnsi="Helvetica" w:cs="Helvetica"/>
          <w:color w:val="auto"/>
          <w:sz w:val="21"/>
          <w:szCs w:val="21"/>
        </w:rPr>
        <w:t>Mr. Prakash Aryal</w:t>
      </w:r>
    </w:p>
    <w:p w14:paraId="6171BF1F" w14:textId="77777777" w:rsidR="003429D7" w:rsidRPr="0016648C" w:rsidRDefault="003429D7" w:rsidP="003429D7">
      <w:pPr>
        <w:pStyle w:val="ListParagraph"/>
        <w:ind w:left="420"/>
        <w:rPr>
          <w:rFonts w:ascii="Helvetica" w:hAnsi="Helvetica" w:cs="Helvetica"/>
          <w:color w:val="auto"/>
          <w:sz w:val="21"/>
          <w:szCs w:val="21"/>
        </w:rPr>
      </w:pPr>
      <w:r w:rsidRPr="0016648C">
        <w:rPr>
          <w:rFonts w:ascii="Helvetica" w:hAnsi="Helvetica" w:cs="Helvetica"/>
          <w:color w:val="auto"/>
          <w:sz w:val="21"/>
          <w:szCs w:val="21"/>
        </w:rPr>
        <w:t>Verisk Nepal</w:t>
      </w:r>
    </w:p>
    <w:p w14:paraId="63BDF2A8" w14:textId="77777777" w:rsidR="003429D7" w:rsidRPr="0016648C" w:rsidRDefault="003429D7" w:rsidP="003429D7">
      <w:pPr>
        <w:pStyle w:val="ListParagraph"/>
        <w:ind w:left="420"/>
        <w:rPr>
          <w:rFonts w:ascii="Helvetica" w:hAnsi="Helvetica" w:cs="Helvetica"/>
          <w:color w:val="auto"/>
          <w:sz w:val="21"/>
          <w:szCs w:val="21"/>
        </w:rPr>
      </w:pPr>
      <w:r w:rsidRPr="0016648C">
        <w:rPr>
          <w:rFonts w:ascii="Helvetica" w:hAnsi="Helvetica" w:cs="Helvetica"/>
          <w:color w:val="auto"/>
          <w:sz w:val="21"/>
          <w:szCs w:val="21"/>
        </w:rPr>
        <w:t>9847470183</w:t>
      </w:r>
    </w:p>
    <w:p w14:paraId="0913148A" w14:textId="77777777" w:rsidR="003429D7" w:rsidRPr="0016648C" w:rsidRDefault="003429D7" w:rsidP="003429D7">
      <w:pPr>
        <w:pStyle w:val="ListParagraph"/>
        <w:ind w:left="420"/>
        <w:rPr>
          <w:rFonts w:ascii="Helvetica" w:hAnsi="Helvetica" w:cs="Helvetica"/>
          <w:color w:val="auto"/>
          <w:sz w:val="21"/>
          <w:szCs w:val="21"/>
        </w:rPr>
      </w:pPr>
    </w:p>
    <w:p w14:paraId="3C07AF20" w14:textId="77777777" w:rsidR="003429D7" w:rsidRPr="0016648C" w:rsidRDefault="003429D7" w:rsidP="003429D7">
      <w:pPr>
        <w:pStyle w:val="ListParagraph"/>
        <w:numPr>
          <w:ilvl w:val="0"/>
          <w:numId w:val="19"/>
        </w:numPr>
        <w:spacing w:after="200" w:line="276" w:lineRule="auto"/>
        <w:rPr>
          <w:rFonts w:ascii="Helvetica" w:hAnsi="Helvetica" w:cs="Helvetica"/>
          <w:color w:val="auto"/>
          <w:sz w:val="21"/>
          <w:szCs w:val="21"/>
        </w:rPr>
      </w:pPr>
      <w:r w:rsidRPr="0016648C">
        <w:rPr>
          <w:rFonts w:ascii="Helvetica" w:hAnsi="Helvetica" w:cs="Helvetica"/>
          <w:color w:val="auto"/>
          <w:sz w:val="21"/>
          <w:szCs w:val="21"/>
        </w:rPr>
        <w:t>Mr. Shankhar Prasad Sharma</w:t>
      </w:r>
      <w:bookmarkStart w:id="0" w:name="_GoBack"/>
      <w:bookmarkEnd w:id="0"/>
    </w:p>
    <w:p w14:paraId="0DD632EC" w14:textId="77777777" w:rsidR="003429D7" w:rsidRPr="0016648C" w:rsidRDefault="003429D7" w:rsidP="003429D7">
      <w:pPr>
        <w:pStyle w:val="ListParagraph"/>
        <w:ind w:left="420"/>
        <w:rPr>
          <w:rFonts w:ascii="Helvetica" w:hAnsi="Helvetica" w:cs="Helvetica"/>
          <w:color w:val="auto"/>
          <w:sz w:val="21"/>
          <w:szCs w:val="21"/>
        </w:rPr>
      </w:pPr>
      <w:r w:rsidRPr="0016648C">
        <w:rPr>
          <w:rFonts w:ascii="Helvetica" w:hAnsi="Helvetica" w:cs="Helvetica"/>
          <w:color w:val="auto"/>
          <w:sz w:val="21"/>
          <w:szCs w:val="21"/>
        </w:rPr>
        <w:t>IT Head</w:t>
      </w:r>
    </w:p>
    <w:p w14:paraId="6D6C4878" w14:textId="77777777" w:rsidR="003429D7" w:rsidRPr="0016648C" w:rsidRDefault="003429D7" w:rsidP="003429D7">
      <w:pPr>
        <w:pStyle w:val="ListParagraph"/>
        <w:ind w:left="420"/>
        <w:rPr>
          <w:rFonts w:ascii="Helvetica" w:hAnsi="Helvetica" w:cs="Helvetica"/>
          <w:color w:val="auto"/>
          <w:sz w:val="21"/>
          <w:szCs w:val="21"/>
        </w:rPr>
      </w:pPr>
      <w:r w:rsidRPr="0016648C">
        <w:rPr>
          <w:rFonts w:ascii="Helvetica" w:hAnsi="Helvetica" w:cs="Helvetica"/>
          <w:color w:val="auto"/>
          <w:sz w:val="21"/>
          <w:szCs w:val="21"/>
        </w:rPr>
        <w:t>Texas International College</w:t>
      </w:r>
    </w:p>
    <w:p w14:paraId="6E252165" w14:textId="77777777" w:rsidR="003429D7" w:rsidRPr="0016648C" w:rsidRDefault="003429D7" w:rsidP="003429D7">
      <w:pPr>
        <w:pStyle w:val="ListParagraph"/>
        <w:ind w:left="420"/>
        <w:rPr>
          <w:rFonts w:ascii="Helvetica" w:hAnsi="Helvetica" w:cs="Helvetica"/>
          <w:color w:val="auto"/>
          <w:sz w:val="21"/>
          <w:szCs w:val="21"/>
        </w:rPr>
      </w:pPr>
      <w:r w:rsidRPr="0016648C">
        <w:rPr>
          <w:rFonts w:ascii="Helvetica" w:hAnsi="Helvetica" w:cs="Helvetica"/>
          <w:color w:val="auto"/>
          <w:sz w:val="21"/>
          <w:szCs w:val="21"/>
        </w:rPr>
        <w:t>9851150050</w:t>
      </w:r>
    </w:p>
    <w:p w14:paraId="217F1EFF" w14:textId="77777777" w:rsidR="003429D7" w:rsidRPr="003429D7" w:rsidRDefault="003429D7" w:rsidP="003429D7">
      <w:pPr>
        <w:rPr>
          <w:rFonts w:asciiTheme="majorHAnsi" w:hAnsiTheme="majorHAnsi" w:cs="Times New Roman"/>
          <w:b/>
          <w:bCs/>
          <w:color w:val="auto"/>
          <w:sz w:val="28"/>
          <w:szCs w:val="28"/>
        </w:rPr>
      </w:pPr>
    </w:p>
    <w:p w14:paraId="24D4E77E" w14:textId="77777777" w:rsidR="00B51D1B" w:rsidRPr="00DA0536" w:rsidRDefault="00B51D1B" w:rsidP="006E1507">
      <w:pPr>
        <w:rPr>
          <w:color w:val="auto"/>
        </w:rPr>
      </w:pPr>
    </w:p>
    <w:p w14:paraId="16C191DC" w14:textId="77777777" w:rsidR="000D1CDD" w:rsidRPr="00DA0536" w:rsidRDefault="000D1CDD" w:rsidP="006E1507">
      <w:pPr>
        <w:rPr>
          <w:color w:val="auto"/>
        </w:rPr>
      </w:pPr>
    </w:p>
    <w:p w14:paraId="1B056A88" w14:textId="77777777" w:rsidR="000D1CDD" w:rsidRPr="00DA0536" w:rsidRDefault="000D1CDD" w:rsidP="006E1507">
      <w:pPr>
        <w:rPr>
          <w:color w:val="auto"/>
        </w:rPr>
      </w:pPr>
    </w:p>
    <w:sectPr w:rsidR="000D1CDD" w:rsidRPr="00DA0536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9A9CE" w14:textId="77777777" w:rsidR="00662368" w:rsidRDefault="00662368" w:rsidP="0068194B">
      <w:r>
        <w:separator/>
      </w:r>
    </w:p>
    <w:p w14:paraId="4DE43F3E" w14:textId="77777777" w:rsidR="00662368" w:rsidRDefault="00662368"/>
    <w:p w14:paraId="485B0DA8" w14:textId="77777777" w:rsidR="00662368" w:rsidRDefault="00662368"/>
  </w:endnote>
  <w:endnote w:type="continuationSeparator" w:id="0">
    <w:p w14:paraId="583ABCB5" w14:textId="77777777" w:rsidR="00662368" w:rsidRDefault="00662368" w:rsidP="0068194B">
      <w:r>
        <w:continuationSeparator/>
      </w:r>
    </w:p>
    <w:p w14:paraId="60665973" w14:textId="77777777" w:rsidR="00662368" w:rsidRDefault="00662368"/>
    <w:p w14:paraId="5182679E" w14:textId="77777777" w:rsidR="00662368" w:rsidRDefault="006623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29625D" w14:textId="77777777" w:rsidR="000D1CDD" w:rsidRDefault="000D1CD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D4E2F" w14:textId="77777777" w:rsidR="00662368" w:rsidRDefault="00662368" w:rsidP="0068194B">
      <w:r>
        <w:separator/>
      </w:r>
    </w:p>
    <w:p w14:paraId="7A9D23AF" w14:textId="77777777" w:rsidR="00662368" w:rsidRDefault="00662368"/>
    <w:p w14:paraId="796EDCC4" w14:textId="77777777" w:rsidR="00662368" w:rsidRDefault="00662368"/>
  </w:footnote>
  <w:footnote w:type="continuationSeparator" w:id="0">
    <w:p w14:paraId="19BB1364" w14:textId="77777777" w:rsidR="00662368" w:rsidRDefault="00662368" w:rsidP="0068194B">
      <w:r>
        <w:continuationSeparator/>
      </w:r>
    </w:p>
    <w:p w14:paraId="38E3A138" w14:textId="77777777" w:rsidR="00662368" w:rsidRDefault="00662368"/>
    <w:p w14:paraId="0FACBC89" w14:textId="77777777" w:rsidR="00662368" w:rsidRDefault="006623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5B01F" w14:textId="77777777" w:rsidR="000D1CDD" w:rsidRPr="004E01EB" w:rsidRDefault="000D1CDD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E35D52" wp14:editId="597FC4C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39A05A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7F50B09"/>
    <w:multiLevelType w:val="hybridMultilevel"/>
    <w:tmpl w:val="378C6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5D71B66"/>
    <w:multiLevelType w:val="multilevel"/>
    <w:tmpl w:val="7FFA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1765DD7"/>
    <w:multiLevelType w:val="hybridMultilevel"/>
    <w:tmpl w:val="953A6AA8"/>
    <w:lvl w:ilvl="0" w:tplc="72BCFB4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32A2C12"/>
    <w:multiLevelType w:val="hybridMultilevel"/>
    <w:tmpl w:val="1358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36EDF"/>
    <w:multiLevelType w:val="hybridMultilevel"/>
    <w:tmpl w:val="1ED2E5D6"/>
    <w:lvl w:ilvl="0" w:tplc="84D088F2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8" w15:restartNumberingAfterBreak="0">
    <w:nsid w:val="568D30E9"/>
    <w:multiLevelType w:val="hybridMultilevel"/>
    <w:tmpl w:val="0F8E24B0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9" w15:restartNumberingAfterBreak="0">
    <w:nsid w:val="5D73595A"/>
    <w:multiLevelType w:val="hybridMultilevel"/>
    <w:tmpl w:val="56D2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7"/>
  </w:num>
  <w:num w:numId="17">
    <w:abstractNumId w:val="18"/>
  </w:num>
  <w:num w:numId="18">
    <w:abstractNumId w:val="11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DD"/>
    <w:rsid w:val="000001EF"/>
    <w:rsid w:val="00007322"/>
    <w:rsid w:val="00007728"/>
    <w:rsid w:val="00024584"/>
    <w:rsid w:val="00024730"/>
    <w:rsid w:val="00055E95"/>
    <w:rsid w:val="0007021F"/>
    <w:rsid w:val="000B2BA5"/>
    <w:rsid w:val="000D1CDD"/>
    <w:rsid w:val="000F2F8C"/>
    <w:rsid w:val="0010006E"/>
    <w:rsid w:val="001045A8"/>
    <w:rsid w:val="00114A91"/>
    <w:rsid w:val="001427E1"/>
    <w:rsid w:val="00163668"/>
    <w:rsid w:val="0016648C"/>
    <w:rsid w:val="00171566"/>
    <w:rsid w:val="00174676"/>
    <w:rsid w:val="001755A8"/>
    <w:rsid w:val="00184014"/>
    <w:rsid w:val="00185110"/>
    <w:rsid w:val="00192008"/>
    <w:rsid w:val="0019568B"/>
    <w:rsid w:val="001C0E68"/>
    <w:rsid w:val="001C4B6F"/>
    <w:rsid w:val="001D0BF1"/>
    <w:rsid w:val="001E3120"/>
    <w:rsid w:val="001E7E0C"/>
    <w:rsid w:val="001F0BB0"/>
    <w:rsid w:val="001F1958"/>
    <w:rsid w:val="001F3DB1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7685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3499"/>
    <w:rsid w:val="00316DFF"/>
    <w:rsid w:val="00325B57"/>
    <w:rsid w:val="00336056"/>
    <w:rsid w:val="003429D7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2368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0FD1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3B31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5325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0536"/>
    <w:rsid w:val="00DA3914"/>
    <w:rsid w:val="00DA59AA"/>
    <w:rsid w:val="00DB6915"/>
    <w:rsid w:val="00DB7B07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2674"/>
  <w15:chartTrackingRefBased/>
  <w15:docId w15:val="{768E205E-774C-4EB2-83EC-D18EEC00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public-draftstyledefault-unorderedlistitem">
    <w:name w:val="public-draftstyledefault-unorderedlistitem"/>
    <w:basedOn w:val="Normal"/>
    <w:rsid w:val="00DB7B0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ja-JP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ki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6E7DFC949F4BA88F67E82A3B6FE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EC538-4F86-405B-9324-15E54113CE6E}"/>
      </w:docPartPr>
      <w:docPartBody>
        <w:p w:rsidR="00B95118" w:rsidRDefault="00B95118">
          <w:pPr>
            <w:pStyle w:val="D76E7DFC949F4BA88F67E82A3B6FEB7F"/>
          </w:pPr>
          <w:r w:rsidRPr="00CF1A49">
            <w:t>Address</w:t>
          </w:r>
        </w:p>
      </w:docPartBody>
    </w:docPart>
    <w:docPart>
      <w:docPartPr>
        <w:name w:val="D2A4D23D3D8F40B2AA459918FC56E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23BAF-A76A-4B17-84C6-2B2FAE5D1D9A}"/>
      </w:docPartPr>
      <w:docPartBody>
        <w:p w:rsidR="00B95118" w:rsidRDefault="00B95118">
          <w:pPr>
            <w:pStyle w:val="D2A4D23D3D8F40B2AA459918FC56EF02"/>
          </w:pPr>
          <w:r w:rsidRPr="00CF1A49">
            <w:t>Experience</w:t>
          </w:r>
        </w:p>
      </w:docPartBody>
    </w:docPart>
    <w:docPart>
      <w:docPartPr>
        <w:name w:val="4B4802D4D0034173A9E1AD586D54E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3318B-BB47-4A0B-840F-190602F1861D}"/>
      </w:docPartPr>
      <w:docPartBody>
        <w:p w:rsidR="00B95118" w:rsidRDefault="00B95118">
          <w:pPr>
            <w:pStyle w:val="4B4802D4D0034173A9E1AD586D54E627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18"/>
    <w:rsid w:val="00B9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ja-JP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ADE20853745EB96D144AF1E217365">
    <w:name w:val="5C5ADE20853745EB96D144AF1E21736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74F84E4FE144C6FB877CCFEEA14893C">
    <w:name w:val="A74F84E4FE144C6FB877CCFEEA14893C"/>
  </w:style>
  <w:style w:type="paragraph" w:customStyle="1" w:styleId="D76E7DFC949F4BA88F67E82A3B6FEB7F">
    <w:name w:val="D76E7DFC949F4BA88F67E82A3B6FEB7F"/>
  </w:style>
  <w:style w:type="paragraph" w:customStyle="1" w:styleId="4469692E476445E3B348DAABE965B762">
    <w:name w:val="4469692E476445E3B348DAABE965B762"/>
  </w:style>
  <w:style w:type="paragraph" w:customStyle="1" w:styleId="6AE2C9FDB3894A85A2CC149CB0F25A0F">
    <w:name w:val="6AE2C9FDB3894A85A2CC149CB0F25A0F"/>
  </w:style>
  <w:style w:type="paragraph" w:customStyle="1" w:styleId="7422A8B322B54D668C99F822A3477C12">
    <w:name w:val="7422A8B322B54D668C99F822A3477C12"/>
  </w:style>
  <w:style w:type="paragraph" w:customStyle="1" w:styleId="DE70C5C8D78D4134BA4E536F21E91D92">
    <w:name w:val="DE70C5C8D78D4134BA4E536F21E91D92"/>
  </w:style>
  <w:style w:type="paragraph" w:customStyle="1" w:styleId="20E05DBF27F240098263637A217091C9">
    <w:name w:val="20E05DBF27F240098263637A217091C9"/>
  </w:style>
  <w:style w:type="paragraph" w:customStyle="1" w:styleId="77FBBE053C3743EF82782A4F70BEF9E4">
    <w:name w:val="77FBBE053C3743EF82782A4F70BEF9E4"/>
  </w:style>
  <w:style w:type="paragraph" w:customStyle="1" w:styleId="C8D30D035EB741A4A7D02F7DAF505714">
    <w:name w:val="C8D30D035EB741A4A7D02F7DAF505714"/>
  </w:style>
  <w:style w:type="paragraph" w:customStyle="1" w:styleId="9A76034CF936416DAA5351B3B32CC239">
    <w:name w:val="9A76034CF936416DAA5351B3B32CC239"/>
  </w:style>
  <w:style w:type="paragraph" w:customStyle="1" w:styleId="D2A4D23D3D8F40B2AA459918FC56EF02">
    <w:name w:val="D2A4D23D3D8F40B2AA459918FC56EF02"/>
  </w:style>
  <w:style w:type="paragraph" w:customStyle="1" w:styleId="218654EB9B13483DA40894C380730F54">
    <w:name w:val="218654EB9B13483DA40894C380730F54"/>
  </w:style>
  <w:style w:type="paragraph" w:customStyle="1" w:styleId="5837AB71F8C941E98D4F358E62A73A74">
    <w:name w:val="5837AB71F8C941E98D4F358E62A73A74"/>
  </w:style>
  <w:style w:type="paragraph" w:customStyle="1" w:styleId="BBC4957FCD1245279F09C335836586E4">
    <w:name w:val="BBC4957FCD1245279F09C335836586E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0A6771A92674888A44A6EE2A69A4EE5">
    <w:name w:val="90A6771A92674888A44A6EE2A69A4EE5"/>
  </w:style>
  <w:style w:type="paragraph" w:customStyle="1" w:styleId="3FA47662BCE944C59B31FC50D8721D39">
    <w:name w:val="3FA47662BCE944C59B31FC50D8721D39"/>
  </w:style>
  <w:style w:type="paragraph" w:customStyle="1" w:styleId="5C9C2557304C4476A9902DC5D2E8DBED">
    <w:name w:val="5C9C2557304C4476A9902DC5D2E8DBED"/>
  </w:style>
  <w:style w:type="paragraph" w:customStyle="1" w:styleId="CEED17D691B041569F9DE9041C44AE69">
    <w:name w:val="CEED17D691B041569F9DE9041C44AE69"/>
  </w:style>
  <w:style w:type="paragraph" w:customStyle="1" w:styleId="AF8FCC6493594A23AB989E8DA7533B98">
    <w:name w:val="AF8FCC6493594A23AB989E8DA7533B98"/>
  </w:style>
  <w:style w:type="paragraph" w:customStyle="1" w:styleId="D469B3CD980D43349532C16943415E3E">
    <w:name w:val="D469B3CD980D43349532C16943415E3E"/>
  </w:style>
  <w:style w:type="paragraph" w:customStyle="1" w:styleId="EEDE52D5C53948D78E4C744C86F9D6FC">
    <w:name w:val="EEDE52D5C53948D78E4C744C86F9D6FC"/>
  </w:style>
  <w:style w:type="paragraph" w:customStyle="1" w:styleId="4B4802D4D0034173A9E1AD586D54E627">
    <w:name w:val="4B4802D4D0034173A9E1AD586D54E627"/>
  </w:style>
  <w:style w:type="paragraph" w:customStyle="1" w:styleId="93E2DDE829CC4E3488A7E43CE9B37ED2">
    <w:name w:val="93E2DDE829CC4E3488A7E43CE9B37ED2"/>
  </w:style>
  <w:style w:type="paragraph" w:customStyle="1" w:styleId="384672BB53C245428FE68284A6E137D6">
    <w:name w:val="384672BB53C245428FE68284A6E137D6"/>
  </w:style>
  <w:style w:type="paragraph" w:customStyle="1" w:styleId="B48CBBDB927C4D03983419A037794E19">
    <w:name w:val="B48CBBDB927C4D03983419A037794E19"/>
  </w:style>
  <w:style w:type="paragraph" w:customStyle="1" w:styleId="41E4D5294EC14EA39FF137065C0505EB">
    <w:name w:val="41E4D5294EC14EA39FF137065C0505EB"/>
  </w:style>
  <w:style w:type="paragraph" w:customStyle="1" w:styleId="8D659AA89C154E2086CAE71754CD7467">
    <w:name w:val="8D659AA89C154E2086CAE71754CD7467"/>
  </w:style>
  <w:style w:type="paragraph" w:customStyle="1" w:styleId="6EAD7BE301634B6A8C25FE0786166747">
    <w:name w:val="6EAD7BE301634B6A8C25FE0786166747"/>
  </w:style>
  <w:style w:type="paragraph" w:customStyle="1" w:styleId="0E22A33A0E484DC9A22FFACCC4D8BB05">
    <w:name w:val="0E22A33A0E484DC9A22FFACCC4D8BB05"/>
  </w:style>
  <w:style w:type="paragraph" w:customStyle="1" w:styleId="E8CAA07BF36B4F31926ED46909A43EE2">
    <w:name w:val="E8CAA07BF36B4F31926ED46909A43EE2"/>
  </w:style>
  <w:style w:type="paragraph" w:customStyle="1" w:styleId="23061FAE522F410187BF5E8434CD628B">
    <w:name w:val="23061FAE522F410187BF5E8434CD628B"/>
  </w:style>
  <w:style w:type="paragraph" w:customStyle="1" w:styleId="FFBDB1AE6BDB4D0BAC29A4A59F56FD82">
    <w:name w:val="FFBDB1AE6BDB4D0BAC29A4A59F56FD82"/>
  </w:style>
  <w:style w:type="paragraph" w:customStyle="1" w:styleId="589CCDFED7E24B2FA8E16BBA6BE66E86">
    <w:name w:val="589CCDFED7E24B2FA8E16BBA6BE66E86"/>
  </w:style>
  <w:style w:type="paragraph" w:customStyle="1" w:styleId="5AC67DE2BAB64C5F953A5EB2A148116D">
    <w:name w:val="5AC67DE2BAB64C5F953A5EB2A148116D"/>
  </w:style>
  <w:style w:type="paragraph" w:customStyle="1" w:styleId="509C641D7D48448FBECC45215E4A2670">
    <w:name w:val="509C641D7D48448FBECC45215E4A2670"/>
  </w:style>
  <w:style w:type="paragraph" w:customStyle="1" w:styleId="7E81E09645F2494DA58D43CD82F39416">
    <w:name w:val="7E81E09645F2494DA58D43CD82F39416"/>
  </w:style>
  <w:style w:type="paragraph" w:customStyle="1" w:styleId="AA37173A356C46308B83F2B13A9A462A">
    <w:name w:val="AA37173A356C46308B83F2B13A9A462A"/>
  </w:style>
  <w:style w:type="paragraph" w:customStyle="1" w:styleId="3BB4DF6D8A6946F9BD150F8E6CEC271F">
    <w:name w:val="3BB4DF6D8A6946F9BD150F8E6CEC271F"/>
  </w:style>
  <w:style w:type="paragraph" w:customStyle="1" w:styleId="0EA451033DF045FB9062E22EA9FA41B9">
    <w:name w:val="0EA451033DF045FB9062E22EA9FA41B9"/>
  </w:style>
  <w:style w:type="paragraph" w:customStyle="1" w:styleId="2FC9208772FC47A7AC2C3B06B107B11F">
    <w:name w:val="2FC9208772FC47A7AC2C3B06B107B1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128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Deependra Karki</dc:creator>
  <cp:keywords/>
  <dc:description/>
  <cp:lastModifiedBy>Deependra Karki</cp:lastModifiedBy>
  <cp:revision>7</cp:revision>
  <dcterms:created xsi:type="dcterms:W3CDTF">2018-08-21T12:11:00Z</dcterms:created>
  <dcterms:modified xsi:type="dcterms:W3CDTF">2018-08-21T14:30:00Z</dcterms:modified>
  <cp:category/>
</cp:coreProperties>
</file>