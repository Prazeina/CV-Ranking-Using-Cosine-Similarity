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16" w:rsidRDefault="0038502F" w:rsidP="000908AC">
      <w:pPr>
        <w:pStyle w:val="Title"/>
        <w:spacing w:before="120"/>
      </w:pPr>
      <w:bookmarkStart w:id="0" w:name="_GoBack"/>
      <w:bookmarkEnd w:id="0"/>
      <w:r>
        <w:t>Ishan Dhakal</w:t>
      </w:r>
    </w:p>
    <w:p w:rsidR="00635666" w:rsidRDefault="0038502F" w:rsidP="000908AC">
      <w:pPr>
        <w:spacing w:before="120" w:after="120"/>
      </w:pPr>
      <w:r>
        <w:t>Tokha</w:t>
      </w:r>
      <w:r w:rsidR="000511BF">
        <w:t>-07</w:t>
      </w:r>
      <w:r>
        <w:t>, Kathmandu, Nepal</w:t>
      </w:r>
      <w:r w:rsidR="00141A4C">
        <w:t> | </w:t>
      </w:r>
      <w:r>
        <w:t>+9779849667360</w:t>
      </w:r>
      <w:r w:rsidR="00141A4C">
        <w:t> | </w:t>
      </w:r>
      <w:hyperlink r:id="rId9" w:history="1">
        <w:r w:rsidR="007D7C2B" w:rsidRPr="001A01BA">
          <w:rPr>
            <w:rStyle w:val="Hyperlink"/>
          </w:rPr>
          <w:t>ishanliv99@hotmail.com</w:t>
        </w:r>
      </w:hyperlink>
    </w:p>
    <w:p w:rsidR="007D7C2B" w:rsidRDefault="007D7C2B" w:rsidP="000908AC">
      <w:pPr>
        <w:spacing w:before="120" w:after="120"/>
      </w:pPr>
    </w:p>
    <w:sdt>
      <w:sdtPr>
        <w:alias w:val="Education:"/>
        <w:tag w:val="Education:"/>
        <w:id w:val="807127995"/>
        <w:placeholder>
          <w:docPart w:val="F132216E980B41A6BB3E920C7DA38FEA"/>
        </w:placeholder>
        <w:temporary/>
        <w:showingPlcHdr/>
      </w:sdtPr>
      <w:sdtEndPr/>
      <w:sdtContent>
        <w:p w:rsidR="006270A9" w:rsidRDefault="009D5933" w:rsidP="000908AC">
          <w:pPr>
            <w:pStyle w:val="Heading1"/>
            <w:spacing w:before="120" w:after="120"/>
          </w:pPr>
          <w:r>
            <w:t>Education</w:t>
          </w:r>
        </w:p>
      </w:sdtContent>
    </w:sdt>
    <w:p w:rsidR="00473238" w:rsidRDefault="00473238" w:rsidP="000908AC">
      <w:pPr>
        <w:pStyle w:val="Heading2"/>
        <w:numPr>
          <w:ilvl w:val="0"/>
          <w:numId w:val="27"/>
        </w:numPr>
        <w:spacing w:before="120" w:after="120"/>
      </w:pPr>
      <w:r>
        <w:t>Bachelor i</w:t>
      </w:r>
      <w:r w:rsidR="00F735E3">
        <w:t>n Computer Engineering | 2013</w:t>
      </w:r>
      <w:r>
        <w:t xml:space="preserve"> | Kathmandu Engineering College</w:t>
      </w:r>
    </w:p>
    <w:p w:rsidR="00473238" w:rsidRDefault="00473238" w:rsidP="000908AC">
      <w:pPr>
        <w:pStyle w:val="Heading2"/>
        <w:numPr>
          <w:ilvl w:val="0"/>
          <w:numId w:val="27"/>
        </w:numPr>
        <w:spacing w:before="120" w:after="120"/>
      </w:pPr>
      <w:r>
        <w:t>HSEB +2 Science | 2013 | Trinity International Higher Secondary School</w:t>
      </w:r>
    </w:p>
    <w:p w:rsidR="00473238" w:rsidRDefault="00473238" w:rsidP="000908AC">
      <w:pPr>
        <w:pStyle w:val="Heading2"/>
        <w:numPr>
          <w:ilvl w:val="0"/>
          <w:numId w:val="27"/>
        </w:numPr>
        <w:spacing w:before="120" w:after="120"/>
      </w:pPr>
      <w:r>
        <w:t>SLC | 2011 | Galaxy Public School</w:t>
      </w:r>
    </w:p>
    <w:p w:rsidR="006270A9" w:rsidRDefault="007D7C2B" w:rsidP="000908AC">
      <w:pPr>
        <w:pStyle w:val="Heading1"/>
        <w:spacing w:before="120" w:after="120"/>
      </w:pPr>
      <w:r>
        <w:t>Technical</w:t>
      </w:r>
      <w:r w:rsidR="009F3D18">
        <w:t xml:space="preserve"> Skills</w:t>
      </w:r>
    </w:p>
    <w:p w:rsidR="000908AC" w:rsidRDefault="000908AC" w:rsidP="000908AC">
      <w:pPr>
        <w:pStyle w:val="ListBullet"/>
        <w:spacing w:before="120" w:after="120"/>
        <w:sectPr w:rsidR="000908AC" w:rsidSect="00617B26">
          <w:footerReference w:type="default" r:id="rId10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:rsidR="00AE1B72" w:rsidRPr="00473238" w:rsidRDefault="00AE1B72" w:rsidP="000908AC">
      <w:pPr>
        <w:pStyle w:val="ListBullet"/>
        <w:spacing w:before="120" w:after="120"/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</w:pPr>
      <w:r w:rsidRPr="00473238">
        <w:lastRenderedPageBreak/>
        <w:t>HTML, CSS, Bootstrap</w:t>
      </w:r>
      <w:r w:rsidRPr="00473238"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  <w:tab/>
        <w:t xml:space="preserve">: </w:t>
      </w:r>
      <w:r>
        <w:t>Intermediate</w:t>
      </w:r>
    </w:p>
    <w:p w:rsidR="00AE1B72" w:rsidRPr="00AE1B72" w:rsidRDefault="00AE1B72" w:rsidP="000908AC">
      <w:pPr>
        <w:pStyle w:val="ListBullet"/>
        <w:spacing w:before="120" w:after="120"/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</w:pPr>
      <w:r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  <w:t xml:space="preserve">C, C++ </w:t>
      </w:r>
      <w:r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  <w:tab/>
      </w:r>
      <w:r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  <w:tab/>
      </w:r>
      <w:r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  <w:tab/>
        <w:t xml:space="preserve">: </w:t>
      </w:r>
      <w:r>
        <w:t>Intermediate</w:t>
      </w:r>
    </w:p>
    <w:p w:rsidR="00AE1B72" w:rsidRPr="00AE1B72" w:rsidRDefault="00AE1B72" w:rsidP="000908AC">
      <w:pPr>
        <w:pStyle w:val="ListBullet"/>
        <w:spacing w:before="120" w:after="120"/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</w:pPr>
      <w:r>
        <w:lastRenderedPageBreak/>
        <w:t>SQL</w:t>
      </w:r>
      <w:r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  <w:tab/>
      </w:r>
      <w:r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  <w:tab/>
      </w:r>
      <w:r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  <w:tab/>
      </w:r>
      <w:r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  <w:tab/>
      </w:r>
      <w:r w:rsidRPr="00473238"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  <w:t xml:space="preserve">: </w:t>
      </w:r>
      <w:r w:rsidRPr="00473238">
        <w:t>Basics</w:t>
      </w:r>
    </w:p>
    <w:p w:rsidR="000511BF" w:rsidRPr="00473238" w:rsidRDefault="000511BF" w:rsidP="000908AC">
      <w:pPr>
        <w:pStyle w:val="ListBullet"/>
        <w:spacing w:before="120" w:after="120"/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</w:pPr>
      <w:r w:rsidRPr="00473238">
        <w:t>Java</w:t>
      </w:r>
      <w:r w:rsidR="00473238">
        <w:t>Sc</w:t>
      </w:r>
      <w:r w:rsidRPr="00473238">
        <w:t>ript</w:t>
      </w:r>
      <w:r w:rsidRPr="00473238"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  <w:tab/>
      </w:r>
      <w:r w:rsidRPr="00473238"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  <w:tab/>
      </w:r>
      <w:r w:rsidRPr="00473238"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</w:rPr>
        <w:tab/>
        <w:t xml:space="preserve">: </w:t>
      </w:r>
      <w:r w:rsidRPr="00473238">
        <w:t>Basics</w:t>
      </w:r>
    </w:p>
    <w:p w:rsidR="000908AC" w:rsidRDefault="000908AC" w:rsidP="000908AC">
      <w:pPr>
        <w:pStyle w:val="Heading1"/>
        <w:spacing w:before="120" w:after="120"/>
        <w:sectPr w:rsidR="000908AC" w:rsidSect="000908AC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:rsidR="0068076C" w:rsidRDefault="0068076C" w:rsidP="000908AC">
      <w:pPr>
        <w:pStyle w:val="Heading1"/>
        <w:spacing w:before="120" w:after="120"/>
      </w:pPr>
      <w:r>
        <w:lastRenderedPageBreak/>
        <w:t>Projects</w:t>
      </w:r>
    </w:p>
    <w:p w:rsidR="006270A9" w:rsidRDefault="0068076C" w:rsidP="000908AC">
      <w:pPr>
        <w:pStyle w:val="Heading2"/>
        <w:spacing w:before="120" w:after="120"/>
      </w:pPr>
      <w:r>
        <w:t>Minor Project</w:t>
      </w:r>
      <w:r w:rsidR="009D5933">
        <w:t> | </w:t>
      </w:r>
      <w:r>
        <w:t>Home automation system</w:t>
      </w:r>
    </w:p>
    <w:p w:rsidR="006270A9" w:rsidRDefault="0068076C" w:rsidP="000908AC">
      <w:pPr>
        <w:pStyle w:val="ListBullet"/>
        <w:spacing w:before="120" w:after="120"/>
      </w:pPr>
      <w:r w:rsidRPr="0068076C">
        <w:t>Designed a fully voice automated system to control</w:t>
      </w:r>
      <w:r>
        <w:t xml:space="preserve"> a concept house</w:t>
      </w:r>
    </w:p>
    <w:p w:rsidR="0068076C" w:rsidRDefault="0068076C" w:rsidP="000908AC">
      <w:pPr>
        <w:pStyle w:val="ListBullet"/>
        <w:spacing w:before="120" w:after="120"/>
      </w:pPr>
      <w:r>
        <w:t>Control different electrical appliances via voice</w:t>
      </w:r>
    </w:p>
    <w:p w:rsidR="006270A9" w:rsidRDefault="0068076C" w:rsidP="000908AC">
      <w:pPr>
        <w:pStyle w:val="Heading2"/>
        <w:spacing w:before="120" w:after="120"/>
      </w:pPr>
      <w:r>
        <w:t>Major Project</w:t>
      </w:r>
      <w:r w:rsidR="009D5933">
        <w:t> | </w:t>
      </w:r>
      <w:r>
        <w:t>Eat-it</w:t>
      </w:r>
    </w:p>
    <w:p w:rsidR="001B29CF" w:rsidRDefault="0068076C" w:rsidP="000908AC">
      <w:pPr>
        <w:pStyle w:val="ListBullet"/>
        <w:spacing w:before="120" w:after="120"/>
      </w:pPr>
      <w:r>
        <w:t>Designed a website for ordering foods from restaurants</w:t>
      </w:r>
    </w:p>
    <w:p w:rsidR="0068076C" w:rsidRDefault="0068076C" w:rsidP="000908AC">
      <w:pPr>
        <w:pStyle w:val="ListBullet"/>
        <w:spacing w:before="120" w:after="120"/>
      </w:pPr>
      <w:r>
        <w:t>Gives recommendations to users based on their interests</w:t>
      </w:r>
    </w:p>
    <w:p w:rsidR="0068076C" w:rsidRDefault="0068076C" w:rsidP="000908AC">
      <w:pPr>
        <w:pStyle w:val="ListBullet"/>
        <w:spacing w:before="120" w:after="120"/>
      </w:pPr>
      <w:r>
        <w:t>Data analysis and visualization provided to the restaurants</w:t>
      </w:r>
    </w:p>
    <w:p w:rsidR="0068076C" w:rsidRDefault="0068076C" w:rsidP="000908AC">
      <w:pPr>
        <w:pStyle w:val="ListBullet"/>
        <w:spacing w:before="120" w:after="120"/>
      </w:pPr>
      <w:r>
        <w:t>Recipe sharing for users</w:t>
      </w:r>
    </w:p>
    <w:p w:rsidR="00A77D31" w:rsidRDefault="00A77D31" w:rsidP="000908AC">
      <w:pPr>
        <w:pStyle w:val="Heading2"/>
        <w:spacing w:before="120" w:after="120"/>
        <w:rPr>
          <w:caps w:val="0"/>
          <w:color w:val="2A7B88" w:themeColor="accent1" w:themeShade="BF"/>
          <w:sz w:val="28"/>
          <w:szCs w:val="32"/>
        </w:rPr>
      </w:pPr>
      <w:r w:rsidRPr="00A77D31">
        <w:rPr>
          <w:caps w:val="0"/>
          <w:color w:val="2A7B88" w:themeColor="accent1" w:themeShade="BF"/>
          <w:sz w:val="28"/>
          <w:szCs w:val="32"/>
        </w:rPr>
        <w:t xml:space="preserve">Achievements and Certificates </w:t>
      </w:r>
    </w:p>
    <w:p w:rsidR="00635666" w:rsidRDefault="00635666" w:rsidP="000908AC">
      <w:pPr>
        <w:pStyle w:val="ListBullet"/>
        <w:spacing w:before="120" w:after="120"/>
      </w:pPr>
      <w:r>
        <w:t>Secured a 2</w:t>
      </w:r>
      <w:r w:rsidRPr="00635666">
        <w:rPr>
          <w:vertAlign w:val="superscript"/>
        </w:rPr>
        <w:t>nd</w:t>
      </w:r>
      <w:r>
        <w:t xml:space="preserve"> position in the 4</w:t>
      </w:r>
      <w:r w:rsidRPr="00635666">
        <w:rPr>
          <w:vertAlign w:val="superscript"/>
        </w:rPr>
        <w:t>th</w:t>
      </w:r>
      <w:r>
        <w:t xml:space="preserve"> the National Inter-College Sci-Tech Exhibition-cum-Competition at Trinity International Higher Secondary School </w:t>
      </w:r>
    </w:p>
    <w:p w:rsidR="00635666" w:rsidRDefault="00635666" w:rsidP="000908AC">
      <w:pPr>
        <w:pStyle w:val="ListBullet"/>
        <w:spacing w:before="120" w:after="120"/>
      </w:pPr>
      <w:r>
        <w:t>Participation in the 17</w:t>
      </w:r>
      <w:r w:rsidRPr="00635666">
        <w:rPr>
          <w:vertAlign w:val="superscript"/>
        </w:rPr>
        <w:t>th</w:t>
      </w:r>
      <w:r>
        <w:t xml:space="preserve"> Set exhibition at St.Xavier’s College</w:t>
      </w:r>
    </w:p>
    <w:p w:rsidR="00635666" w:rsidRDefault="00635666" w:rsidP="000908AC">
      <w:pPr>
        <w:pStyle w:val="ListBullet"/>
        <w:spacing w:before="120" w:after="120"/>
      </w:pPr>
      <w:r>
        <w:t>Participation in 9</w:t>
      </w:r>
      <w:r w:rsidRPr="00635666">
        <w:rPr>
          <w:vertAlign w:val="superscript"/>
        </w:rPr>
        <w:t>th</w:t>
      </w:r>
      <w:r>
        <w:t xml:space="preserve"> National Technological Festival organized by LOCUS 2012 at Institute of Engineering, Pulchowk Campus</w:t>
      </w:r>
    </w:p>
    <w:p w:rsidR="00635666" w:rsidRDefault="00635666" w:rsidP="000908AC">
      <w:pPr>
        <w:pStyle w:val="ListBullet"/>
        <w:spacing w:before="120" w:after="120"/>
      </w:pPr>
      <w:r>
        <w:t xml:space="preserve">Participation in </w:t>
      </w:r>
      <w:r w:rsidRPr="00635666">
        <w:t>Wearables Appathon organized by MIC with UNICEF</w:t>
      </w:r>
      <w:r>
        <w:t xml:space="preserve"> and finished in the Top 10</w:t>
      </w:r>
    </w:p>
    <w:p w:rsidR="003A7D05" w:rsidRDefault="00635666" w:rsidP="000908AC">
      <w:pPr>
        <w:pStyle w:val="ListBullet"/>
        <w:spacing w:before="120" w:after="120"/>
      </w:pPr>
      <w:r>
        <w:t>Participation in a workshop on Certified Ethical Hacking(CEH) by IT Training Nepal</w:t>
      </w:r>
    </w:p>
    <w:p w:rsidR="003A7D05" w:rsidRDefault="000908AC" w:rsidP="000908AC">
      <w:pPr>
        <w:pStyle w:val="Heading1"/>
        <w:spacing w:before="120" w:after="120"/>
      </w:pPr>
      <w:r>
        <w:t>Hobbies &amp; Interests</w:t>
      </w:r>
    </w:p>
    <w:p w:rsidR="000908AC" w:rsidRPr="000908AC" w:rsidRDefault="000908AC" w:rsidP="000908AC">
      <w:pPr>
        <w:pStyle w:val="Heading2"/>
        <w:spacing w:before="120" w:after="120"/>
      </w:pPr>
      <w:r>
        <w:t>Data mininG</w:t>
      </w:r>
      <w:r w:rsidR="003A7D05" w:rsidRPr="003A7D05">
        <w:t xml:space="preserve"> |</w:t>
      </w:r>
      <w:r>
        <w:t xml:space="preserve"> CODING |</w:t>
      </w:r>
      <w:r w:rsidR="003A7D05" w:rsidRPr="003A7D05">
        <w:t xml:space="preserve"> TRavelling</w:t>
      </w:r>
      <w:r>
        <w:t xml:space="preserve"> </w:t>
      </w:r>
      <w:r w:rsidR="004D3F19">
        <w:t xml:space="preserve">| </w:t>
      </w:r>
      <w:r w:rsidR="003A7D05" w:rsidRPr="003A7D05">
        <w:t>Reading | Sports</w:t>
      </w:r>
    </w:p>
    <w:p w:rsidR="003A7D05" w:rsidRDefault="007D7C2B" w:rsidP="000908AC">
      <w:pPr>
        <w:pStyle w:val="Heading1"/>
        <w:spacing w:before="120" w:after="120"/>
      </w:pPr>
      <w:r>
        <w:t>Strengths</w:t>
      </w:r>
    </w:p>
    <w:p w:rsidR="00153491" w:rsidRDefault="007D7C2B" w:rsidP="000908AC">
      <w:pPr>
        <w:pStyle w:val="Heading2"/>
        <w:spacing w:before="120" w:after="120"/>
        <w:rPr>
          <w:rFonts w:asciiTheme="minorHAnsi" w:hAnsiTheme="minorHAnsi"/>
        </w:rPr>
      </w:pPr>
      <w:r>
        <w:rPr>
          <w:rFonts w:asciiTheme="minorHAnsi" w:hAnsiTheme="minorHAnsi"/>
        </w:rPr>
        <w:t>Hardworking</w:t>
      </w:r>
      <w:r w:rsidR="00153491" w:rsidRPr="003A7D05">
        <w:rPr>
          <w:rFonts w:asciiTheme="minorHAnsi" w:hAnsiTheme="minorHAnsi"/>
        </w:rPr>
        <w:t xml:space="preserve"> | </w:t>
      </w:r>
      <w:r>
        <w:rPr>
          <w:rFonts w:asciiTheme="minorHAnsi" w:hAnsiTheme="minorHAnsi"/>
        </w:rPr>
        <w:t>Resilient | Team Player</w:t>
      </w:r>
    </w:p>
    <w:p w:rsidR="000908AC" w:rsidRDefault="000908AC" w:rsidP="000908AC">
      <w:pPr>
        <w:pStyle w:val="Heading1"/>
        <w:spacing w:before="120" w:after="120"/>
      </w:pPr>
      <w:r>
        <w:t>Languages</w:t>
      </w:r>
    </w:p>
    <w:p w:rsidR="000908AC" w:rsidRPr="003A7D05" w:rsidRDefault="000908AC" w:rsidP="000908AC">
      <w:pPr>
        <w:pStyle w:val="Heading2"/>
        <w:spacing w:before="120" w:after="120"/>
        <w:rPr>
          <w:rFonts w:asciiTheme="minorHAnsi" w:hAnsiTheme="minorHAnsi"/>
        </w:rPr>
      </w:pPr>
      <w:r w:rsidRPr="003A7D05">
        <w:rPr>
          <w:rFonts w:asciiTheme="minorHAnsi" w:hAnsiTheme="minorHAnsi"/>
        </w:rPr>
        <w:t xml:space="preserve">Nepali | english </w:t>
      </w:r>
    </w:p>
    <w:p w:rsidR="003A7D05" w:rsidRDefault="003A7D05" w:rsidP="000908AC">
      <w:pPr>
        <w:spacing w:before="120" w:after="120"/>
      </w:pPr>
    </w:p>
    <w:sectPr w:rsidR="003A7D05" w:rsidSect="000908AC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58D" w:rsidRDefault="00C8658D">
      <w:pPr>
        <w:spacing w:after="0"/>
      </w:pPr>
      <w:r>
        <w:separator/>
      </w:r>
    </w:p>
  </w:endnote>
  <w:endnote w:type="continuationSeparator" w:id="0">
    <w:p w:rsidR="00C8658D" w:rsidRDefault="00C865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D7C2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58D" w:rsidRDefault="00C8658D">
      <w:pPr>
        <w:spacing w:after="0"/>
      </w:pPr>
      <w:r>
        <w:separator/>
      </w:r>
    </w:p>
  </w:footnote>
  <w:footnote w:type="continuationSeparator" w:id="0">
    <w:p w:rsidR="00C8658D" w:rsidRDefault="00C865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5CB3774"/>
    <w:multiLevelType w:val="hybridMultilevel"/>
    <w:tmpl w:val="DC3C7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1752AF"/>
    <w:multiLevelType w:val="hybridMultilevel"/>
    <w:tmpl w:val="9B84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EED3E70"/>
    <w:multiLevelType w:val="hybridMultilevel"/>
    <w:tmpl w:val="3D2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12D5E"/>
    <w:multiLevelType w:val="hybridMultilevel"/>
    <w:tmpl w:val="6C94CCC4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0"/>
  </w:num>
  <w:num w:numId="16">
    <w:abstractNumId w:val="12"/>
  </w:num>
  <w:num w:numId="17">
    <w:abstractNumId w:val="17"/>
  </w:num>
  <w:num w:numId="18">
    <w:abstractNumId w:val="10"/>
  </w:num>
  <w:num w:numId="19">
    <w:abstractNumId w:val="23"/>
  </w:num>
  <w:num w:numId="20">
    <w:abstractNumId w:val="21"/>
  </w:num>
  <w:num w:numId="21">
    <w:abstractNumId w:val="11"/>
  </w:num>
  <w:num w:numId="22">
    <w:abstractNumId w:val="15"/>
  </w:num>
  <w:num w:numId="23">
    <w:abstractNumId w:val="22"/>
  </w:num>
  <w:num w:numId="24">
    <w:abstractNumId w:val="18"/>
  </w:num>
  <w:num w:numId="25">
    <w:abstractNumId w:val="13"/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02F"/>
    <w:rsid w:val="0000508A"/>
    <w:rsid w:val="00013DEA"/>
    <w:rsid w:val="000511BF"/>
    <w:rsid w:val="000908AC"/>
    <w:rsid w:val="000A4F59"/>
    <w:rsid w:val="00141A4C"/>
    <w:rsid w:val="00153491"/>
    <w:rsid w:val="001B29CF"/>
    <w:rsid w:val="001D0CF9"/>
    <w:rsid w:val="0028220F"/>
    <w:rsid w:val="002A7976"/>
    <w:rsid w:val="00356C14"/>
    <w:rsid w:val="0038502F"/>
    <w:rsid w:val="003A7D05"/>
    <w:rsid w:val="00473238"/>
    <w:rsid w:val="004D3F19"/>
    <w:rsid w:val="00617B26"/>
    <w:rsid w:val="006270A9"/>
    <w:rsid w:val="00635666"/>
    <w:rsid w:val="00675956"/>
    <w:rsid w:val="0068076C"/>
    <w:rsid w:val="00681034"/>
    <w:rsid w:val="007D7C2B"/>
    <w:rsid w:val="00816216"/>
    <w:rsid w:val="0087734B"/>
    <w:rsid w:val="00906308"/>
    <w:rsid w:val="009D5933"/>
    <w:rsid w:val="009F3D18"/>
    <w:rsid w:val="00A77D31"/>
    <w:rsid w:val="00AE1B72"/>
    <w:rsid w:val="00BD768D"/>
    <w:rsid w:val="00C61F8E"/>
    <w:rsid w:val="00C8658D"/>
    <w:rsid w:val="00CC123E"/>
    <w:rsid w:val="00E83E4B"/>
    <w:rsid w:val="00F7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8502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511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11B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D7C2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8502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511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11B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D7C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ishanliv99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hanliv99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32216E980B41A6BB3E920C7DA38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23A00-66CA-4CAA-B484-B1EC1BABF08F}"/>
      </w:docPartPr>
      <w:docPartBody>
        <w:p w:rsidR="008A7F31" w:rsidRDefault="000617F4">
          <w:pPr>
            <w:pStyle w:val="F132216E980B41A6BB3E920C7DA38FE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6BF"/>
    <w:rsid w:val="000617F4"/>
    <w:rsid w:val="001926BF"/>
    <w:rsid w:val="003A288E"/>
    <w:rsid w:val="006C211F"/>
    <w:rsid w:val="0076090A"/>
    <w:rsid w:val="008A7F31"/>
    <w:rsid w:val="008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CC958A036944E891BEEB680C32F778">
    <w:name w:val="D0CC958A036944E891BEEB680C32F778"/>
  </w:style>
  <w:style w:type="paragraph" w:customStyle="1" w:styleId="E6D269B01D314846A3F7AA65D7B721B5">
    <w:name w:val="E6D269B01D314846A3F7AA65D7B721B5"/>
  </w:style>
  <w:style w:type="paragraph" w:customStyle="1" w:styleId="25D264E0267D4DFD89768412AC0001CB">
    <w:name w:val="25D264E0267D4DFD89768412AC0001CB"/>
  </w:style>
  <w:style w:type="paragraph" w:customStyle="1" w:styleId="0FA65B8F211947F0928035BA15AE7EE8">
    <w:name w:val="0FA65B8F211947F0928035BA15AE7EE8"/>
  </w:style>
  <w:style w:type="paragraph" w:customStyle="1" w:styleId="3E18AFA48E1B4672B56B39A334735279">
    <w:name w:val="3E18AFA48E1B4672B56B39A334735279"/>
  </w:style>
  <w:style w:type="paragraph" w:customStyle="1" w:styleId="7E74B543D3394204B40A27F7B54AEB5C">
    <w:name w:val="7E74B543D3394204B40A27F7B54AEB5C"/>
  </w:style>
  <w:style w:type="paragraph" w:customStyle="1" w:styleId="F132216E980B41A6BB3E920C7DA38FEA">
    <w:name w:val="F132216E980B41A6BB3E920C7DA38FEA"/>
  </w:style>
  <w:style w:type="paragraph" w:customStyle="1" w:styleId="906DFAFC5A0B4129892B0D46DF7608D4">
    <w:name w:val="906DFAFC5A0B4129892B0D46DF7608D4"/>
  </w:style>
  <w:style w:type="paragraph" w:customStyle="1" w:styleId="47D37841B09A49B79C143B07043DDAB8">
    <w:name w:val="47D37841B09A49B79C143B07043DDAB8"/>
  </w:style>
  <w:style w:type="paragraph" w:customStyle="1" w:styleId="2335DACDB95C412CB70A1A19D08D0DBF">
    <w:name w:val="2335DACDB95C412CB70A1A19D08D0DBF"/>
  </w:style>
  <w:style w:type="paragraph" w:customStyle="1" w:styleId="6B54A9DA1FFA4835B1FBFB37F035E087">
    <w:name w:val="6B54A9DA1FFA4835B1FBFB37F035E087"/>
  </w:style>
  <w:style w:type="paragraph" w:customStyle="1" w:styleId="F3B49825F9064E71B644B6D71FDEB808">
    <w:name w:val="F3B49825F9064E71B644B6D71FDEB808"/>
  </w:style>
  <w:style w:type="paragraph" w:customStyle="1" w:styleId="ACE8A3FADDB24B2B9A787CBDFFF6B140">
    <w:name w:val="ACE8A3FADDB24B2B9A787CBDFFF6B140"/>
  </w:style>
  <w:style w:type="paragraph" w:customStyle="1" w:styleId="9F6F11913B5B4EBA8470BE67FB485B0A">
    <w:name w:val="9F6F11913B5B4EBA8470BE67FB485B0A"/>
  </w:style>
  <w:style w:type="paragraph" w:customStyle="1" w:styleId="AFDD88C995764C70B267DD7AFB8AFB43">
    <w:name w:val="AFDD88C995764C70B267DD7AFB8AFB43"/>
  </w:style>
  <w:style w:type="paragraph" w:customStyle="1" w:styleId="D0F7CD1EFD9B429EADF130009A39D3EB">
    <w:name w:val="D0F7CD1EFD9B429EADF130009A39D3EB"/>
  </w:style>
  <w:style w:type="paragraph" w:customStyle="1" w:styleId="D9C5092A811147CB97742A7D4BFB6924">
    <w:name w:val="D9C5092A811147CB97742A7D4BFB6924"/>
  </w:style>
  <w:style w:type="paragraph" w:customStyle="1" w:styleId="6DB007C954704CDE99BC62B518AEBD23">
    <w:name w:val="6DB007C954704CDE99BC62B518AEBD23"/>
  </w:style>
  <w:style w:type="paragraph" w:customStyle="1" w:styleId="741AC23BEEC740479D7487BB5EF17FE4">
    <w:name w:val="741AC23BEEC740479D7487BB5EF17FE4"/>
  </w:style>
  <w:style w:type="paragraph" w:customStyle="1" w:styleId="F593B8C7E38740C9A4314BDD9F5C6810">
    <w:name w:val="F593B8C7E38740C9A4314BDD9F5C6810"/>
  </w:style>
  <w:style w:type="paragraph" w:customStyle="1" w:styleId="BD6EF07CC9FE4C18953061FD9EBEE4DB">
    <w:name w:val="BD6EF07CC9FE4C18953061FD9EBEE4DB"/>
  </w:style>
  <w:style w:type="paragraph" w:customStyle="1" w:styleId="83B017907F06485295BD08EB15EF3581">
    <w:name w:val="83B017907F06485295BD08EB15EF3581"/>
  </w:style>
  <w:style w:type="paragraph" w:customStyle="1" w:styleId="E9AC4FA62E0F459294A904D5B45F3360">
    <w:name w:val="E9AC4FA62E0F459294A904D5B45F3360"/>
  </w:style>
  <w:style w:type="paragraph" w:customStyle="1" w:styleId="BFB9A6B71359431788ECA2A37E7A6F6F">
    <w:name w:val="BFB9A6B71359431788ECA2A37E7A6F6F"/>
  </w:style>
  <w:style w:type="paragraph" w:customStyle="1" w:styleId="71EED8B5F10B48968490567EE2772520">
    <w:name w:val="71EED8B5F10B48968490567EE2772520"/>
  </w:style>
  <w:style w:type="paragraph" w:customStyle="1" w:styleId="9EFBF1110CB5404E8C8F3C01ACCC0ECF">
    <w:name w:val="9EFBF1110CB5404E8C8F3C01ACCC0ECF"/>
  </w:style>
  <w:style w:type="paragraph" w:customStyle="1" w:styleId="A0D3A82B40724ACC99E7F42713E00967">
    <w:name w:val="A0D3A82B40724ACC99E7F42713E00967"/>
  </w:style>
  <w:style w:type="paragraph" w:customStyle="1" w:styleId="5AEC45EBC6AE4C72A45760D8BA49B35D">
    <w:name w:val="5AEC45EBC6AE4C72A45760D8BA49B35D"/>
  </w:style>
  <w:style w:type="paragraph" w:customStyle="1" w:styleId="CE412D27E1124D818BC5E6F2E577B97F">
    <w:name w:val="CE412D27E1124D818BC5E6F2E577B97F"/>
  </w:style>
  <w:style w:type="paragraph" w:customStyle="1" w:styleId="9C744CCA745C43F4BBB5117ECE3E1AB8">
    <w:name w:val="9C744CCA745C43F4BBB5117ECE3E1AB8"/>
  </w:style>
  <w:style w:type="paragraph" w:customStyle="1" w:styleId="BA87B5093B134296B0D4142A7F8FA47F">
    <w:name w:val="BA87B5093B134296B0D4142A7F8FA47F"/>
  </w:style>
  <w:style w:type="paragraph" w:customStyle="1" w:styleId="6C13D65963CC4563A6ECF348F9FBEE7C">
    <w:name w:val="6C13D65963CC4563A6ECF348F9FBEE7C"/>
  </w:style>
  <w:style w:type="paragraph" w:customStyle="1" w:styleId="57D6F9C925FD4167A2DC1EED396A9377">
    <w:name w:val="57D6F9C925FD4167A2DC1EED396A9377"/>
  </w:style>
  <w:style w:type="paragraph" w:customStyle="1" w:styleId="E7843DA5F66341F4ADDC47006557DE14">
    <w:name w:val="E7843DA5F66341F4ADDC47006557DE14"/>
    <w:rsid w:val="001926BF"/>
  </w:style>
  <w:style w:type="paragraph" w:customStyle="1" w:styleId="39DD7F7BE4604EEC955F9F464C33ABBE">
    <w:name w:val="39DD7F7BE4604EEC955F9F464C33ABBE"/>
    <w:rsid w:val="001926BF"/>
  </w:style>
  <w:style w:type="paragraph" w:customStyle="1" w:styleId="7D4A697A84BF40DA9918B3632DF76963">
    <w:name w:val="7D4A697A84BF40DA9918B3632DF76963"/>
    <w:rsid w:val="001926BF"/>
  </w:style>
  <w:style w:type="paragraph" w:customStyle="1" w:styleId="A05550FEBD93479989D690BC96AFE6E8">
    <w:name w:val="A05550FEBD93479989D690BC96AFE6E8"/>
    <w:rsid w:val="001926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CC958A036944E891BEEB680C32F778">
    <w:name w:val="D0CC958A036944E891BEEB680C32F778"/>
  </w:style>
  <w:style w:type="paragraph" w:customStyle="1" w:styleId="E6D269B01D314846A3F7AA65D7B721B5">
    <w:name w:val="E6D269B01D314846A3F7AA65D7B721B5"/>
  </w:style>
  <w:style w:type="paragraph" w:customStyle="1" w:styleId="25D264E0267D4DFD89768412AC0001CB">
    <w:name w:val="25D264E0267D4DFD89768412AC0001CB"/>
  </w:style>
  <w:style w:type="paragraph" w:customStyle="1" w:styleId="0FA65B8F211947F0928035BA15AE7EE8">
    <w:name w:val="0FA65B8F211947F0928035BA15AE7EE8"/>
  </w:style>
  <w:style w:type="paragraph" w:customStyle="1" w:styleId="3E18AFA48E1B4672B56B39A334735279">
    <w:name w:val="3E18AFA48E1B4672B56B39A334735279"/>
  </w:style>
  <w:style w:type="paragraph" w:customStyle="1" w:styleId="7E74B543D3394204B40A27F7B54AEB5C">
    <w:name w:val="7E74B543D3394204B40A27F7B54AEB5C"/>
  </w:style>
  <w:style w:type="paragraph" w:customStyle="1" w:styleId="F132216E980B41A6BB3E920C7DA38FEA">
    <w:name w:val="F132216E980B41A6BB3E920C7DA38FEA"/>
  </w:style>
  <w:style w:type="paragraph" w:customStyle="1" w:styleId="906DFAFC5A0B4129892B0D46DF7608D4">
    <w:name w:val="906DFAFC5A0B4129892B0D46DF7608D4"/>
  </w:style>
  <w:style w:type="paragraph" w:customStyle="1" w:styleId="47D37841B09A49B79C143B07043DDAB8">
    <w:name w:val="47D37841B09A49B79C143B07043DDAB8"/>
  </w:style>
  <w:style w:type="paragraph" w:customStyle="1" w:styleId="2335DACDB95C412CB70A1A19D08D0DBF">
    <w:name w:val="2335DACDB95C412CB70A1A19D08D0DBF"/>
  </w:style>
  <w:style w:type="paragraph" w:customStyle="1" w:styleId="6B54A9DA1FFA4835B1FBFB37F035E087">
    <w:name w:val="6B54A9DA1FFA4835B1FBFB37F035E087"/>
  </w:style>
  <w:style w:type="paragraph" w:customStyle="1" w:styleId="F3B49825F9064E71B644B6D71FDEB808">
    <w:name w:val="F3B49825F9064E71B644B6D71FDEB808"/>
  </w:style>
  <w:style w:type="paragraph" w:customStyle="1" w:styleId="ACE8A3FADDB24B2B9A787CBDFFF6B140">
    <w:name w:val="ACE8A3FADDB24B2B9A787CBDFFF6B140"/>
  </w:style>
  <w:style w:type="paragraph" w:customStyle="1" w:styleId="9F6F11913B5B4EBA8470BE67FB485B0A">
    <w:name w:val="9F6F11913B5B4EBA8470BE67FB485B0A"/>
  </w:style>
  <w:style w:type="paragraph" w:customStyle="1" w:styleId="AFDD88C995764C70B267DD7AFB8AFB43">
    <w:name w:val="AFDD88C995764C70B267DD7AFB8AFB43"/>
  </w:style>
  <w:style w:type="paragraph" w:customStyle="1" w:styleId="D0F7CD1EFD9B429EADF130009A39D3EB">
    <w:name w:val="D0F7CD1EFD9B429EADF130009A39D3EB"/>
  </w:style>
  <w:style w:type="paragraph" w:customStyle="1" w:styleId="D9C5092A811147CB97742A7D4BFB6924">
    <w:name w:val="D9C5092A811147CB97742A7D4BFB6924"/>
  </w:style>
  <w:style w:type="paragraph" w:customStyle="1" w:styleId="6DB007C954704CDE99BC62B518AEBD23">
    <w:name w:val="6DB007C954704CDE99BC62B518AEBD23"/>
  </w:style>
  <w:style w:type="paragraph" w:customStyle="1" w:styleId="741AC23BEEC740479D7487BB5EF17FE4">
    <w:name w:val="741AC23BEEC740479D7487BB5EF17FE4"/>
  </w:style>
  <w:style w:type="paragraph" w:customStyle="1" w:styleId="F593B8C7E38740C9A4314BDD9F5C6810">
    <w:name w:val="F593B8C7E38740C9A4314BDD9F5C6810"/>
  </w:style>
  <w:style w:type="paragraph" w:customStyle="1" w:styleId="BD6EF07CC9FE4C18953061FD9EBEE4DB">
    <w:name w:val="BD6EF07CC9FE4C18953061FD9EBEE4DB"/>
  </w:style>
  <w:style w:type="paragraph" w:customStyle="1" w:styleId="83B017907F06485295BD08EB15EF3581">
    <w:name w:val="83B017907F06485295BD08EB15EF3581"/>
  </w:style>
  <w:style w:type="paragraph" w:customStyle="1" w:styleId="E9AC4FA62E0F459294A904D5B45F3360">
    <w:name w:val="E9AC4FA62E0F459294A904D5B45F3360"/>
  </w:style>
  <w:style w:type="paragraph" w:customStyle="1" w:styleId="BFB9A6B71359431788ECA2A37E7A6F6F">
    <w:name w:val="BFB9A6B71359431788ECA2A37E7A6F6F"/>
  </w:style>
  <w:style w:type="paragraph" w:customStyle="1" w:styleId="71EED8B5F10B48968490567EE2772520">
    <w:name w:val="71EED8B5F10B48968490567EE2772520"/>
  </w:style>
  <w:style w:type="paragraph" w:customStyle="1" w:styleId="9EFBF1110CB5404E8C8F3C01ACCC0ECF">
    <w:name w:val="9EFBF1110CB5404E8C8F3C01ACCC0ECF"/>
  </w:style>
  <w:style w:type="paragraph" w:customStyle="1" w:styleId="A0D3A82B40724ACC99E7F42713E00967">
    <w:name w:val="A0D3A82B40724ACC99E7F42713E00967"/>
  </w:style>
  <w:style w:type="paragraph" w:customStyle="1" w:styleId="5AEC45EBC6AE4C72A45760D8BA49B35D">
    <w:name w:val="5AEC45EBC6AE4C72A45760D8BA49B35D"/>
  </w:style>
  <w:style w:type="paragraph" w:customStyle="1" w:styleId="CE412D27E1124D818BC5E6F2E577B97F">
    <w:name w:val="CE412D27E1124D818BC5E6F2E577B97F"/>
  </w:style>
  <w:style w:type="paragraph" w:customStyle="1" w:styleId="9C744CCA745C43F4BBB5117ECE3E1AB8">
    <w:name w:val="9C744CCA745C43F4BBB5117ECE3E1AB8"/>
  </w:style>
  <w:style w:type="paragraph" w:customStyle="1" w:styleId="BA87B5093B134296B0D4142A7F8FA47F">
    <w:name w:val="BA87B5093B134296B0D4142A7F8FA47F"/>
  </w:style>
  <w:style w:type="paragraph" w:customStyle="1" w:styleId="6C13D65963CC4563A6ECF348F9FBEE7C">
    <w:name w:val="6C13D65963CC4563A6ECF348F9FBEE7C"/>
  </w:style>
  <w:style w:type="paragraph" w:customStyle="1" w:styleId="57D6F9C925FD4167A2DC1EED396A9377">
    <w:name w:val="57D6F9C925FD4167A2DC1EED396A9377"/>
  </w:style>
  <w:style w:type="paragraph" w:customStyle="1" w:styleId="E7843DA5F66341F4ADDC47006557DE14">
    <w:name w:val="E7843DA5F66341F4ADDC47006557DE14"/>
    <w:rsid w:val="001926BF"/>
  </w:style>
  <w:style w:type="paragraph" w:customStyle="1" w:styleId="39DD7F7BE4604EEC955F9F464C33ABBE">
    <w:name w:val="39DD7F7BE4604EEC955F9F464C33ABBE"/>
    <w:rsid w:val="001926BF"/>
  </w:style>
  <w:style w:type="paragraph" w:customStyle="1" w:styleId="7D4A697A84BF40DA9918B3632DF76963">
    <w:name w:val="7D4A697A84BF40DA9918B3632DF76963"/>
    <w:rsid w:val="001926BF"/>
  </w:style>
  <w:style w:type="paragraph" w:customStyle="1" w:styleId="A05550FEBD93479989D690BC96AFE6E8">
    <w:name w:val="A05550FEBD93479989D690BC96AFE6E8"/>
    <w:rsid w:val="001926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A99F-32F0-4B48-B437-26299CC7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 Dhakal</dc:creator>
  <cp:lastModifiedBy>user</cp:lastModifiedBy>
  <cp:revision>2</cp:revision>
  <dcterms:created xsi:type="dcterms:W3CDTF">2017-09-25T05:47:00Z</dcterms:created>
  <dcterms:modified xsi:type="dcterms:W3CDTF">2017-09-25T05:47:00Z</dcterms:modified>
  <cp:version/>
</cp:coreProperties>
</file>